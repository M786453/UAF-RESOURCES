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E7C0" w14:textId="77777777" w:rsidR="00440F32" w:rsidRDefault="00440F32" w:rsidP="00440F32">
      <w:pPr>
        <w:jc w:val="center"/>
      </w:pPr>
    </w:p>
    <w:p w14:paraId="2EB95E9C" w14:textId="77777777" w:rsidR="00440F32" w:rsidRDefault="00440F32" w:rsidP="00440F32">
      <w:pPr>
        <w:pStyle w:val="Title"/>
      </w:pPr>
      <w:r>
        <w:t>Laboratory Manual</w:t>
      </w:r>
    </w:p>
    <w:p w14:paraId="186F4072" w14:textId="77777777" w:rsidR="00440F32" w:rsidRDefault="00440F32" w:rsidP="00440F32">
      <w:pPr>
        <w:pStyle w:val="Subtitle"/>
      </w:pPr>
      <w:r>
        <w:t>for</w:t>
      </w:r>
    </w:p>
    <w:p w14:paraId="7F08161C" w14:textId="77777777" w:rsidR="00440F32" w:rsidRDefault="0082446A" w:rsidP="00440F32">
      <w:pPr>
        <w:pStyle w:val="Subtitle"/>
      </w:pPr>
      <w:r>
        <w:t xml:space="preserve">Computer </w:t>
      </w:r>
      <w:r w:rsidR="000F4E44">
        <w:t>Organization and Assembly Language</w:t>
      </w:r>
    </w:p>
    <w:p w14:paraId="74453DAC" w14:textId="77777777" w:rsidR="00440F32" w:rsidRDefault="00440F32" w:rsidP="00440F32">
      <w:pPr>
        <w:jc w:val="center"/>
      </w:pPr>
    </w:p>
    <w:tbl>
      <w:tblPr>
        <w:tblW w:w="6714" w:type="dxa"/>
        <w:tblInd w:w="185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1"/>
        <w:gridCol w:w="3773"/>
      </w:tblGrid>
      <w:tr w:rsidR="00C94AD9" w14:paraId="3748482C" w14:textId="77777777" w:rsidTr="00A77946">
        <w:trPr>
          <w:trHeight w:val="302"/>
        </w:trPr>
        <w:tc>
          <w:tcPr>
            <w:tcW w:w="2941" w:type="dxa"/>
            <w:shd w:val="clear" w:color="auto" w:fill="auto"/>
          </w:tcPr>
          <w:p w14:paraId="1F5BDDB5" w14:textId="77777777" w:rsidR="00440F32" w:rsidRDefault="00440F32" w:rsidP="00C94AD9">
            <w:pPr>
              <w:pStyle w:val="TableContents"/>
              <w:snapToGrid w:val="0"/>
            </w:pPr>
            <w:r>
              <w:t>Course Instructor</w:t>
            </w:r>
            <w:r w:rsidR="004333C6">
              <w:t>s</w:t>
            </w:r>
          </w:p>
        </w:tc>
        <w:tc>
          <w:tcPr>
            <w:tcW w:w="3773" w:type="dxa"/>
            <w:shd w:val="clear" w:color="auto" w:fill="auto"/>
          </w:tcPr>
          <w:p w14:paraId="225523BA" w14:textId="1DEFC01B" w:rsidR="00440F32" w:rsidRDefault="00440F32" w:rsidP="000F4E44">
            <w:pPr>
              <w:pStyle w:val="TableContents"/>
              <w:snapToGrid w:val="0"/>
            </w:pPr>
          </w:p>
        </w:tc>
      </w:tr>
      <w:tr w:rsidR="00C94AD9" w14:paraId="29E038C4" w14:textId="77777777" w:rsidTr="00A77946">
        <w:trPr>
          <w:trHeight w:val="302"/>
        </w:trPr>
        <w:tc>
          <w:tcPr>
            <w:tcW w:w="2941" w:type="dxa"/>
            <w:shd w:val="clear" w:color="auto" w:fill="auto"/>
          </w:tcPr>
          <w:p w14:paraId="6B05A343" w14:textId="77777777" w:rsidR="00440F32" w:rsidRDefault="00440F32" w:rsidP="00C94AD9">
            <w:pPr>
              <w:pStyle w:val="TableContents"/>
              <w:snapToGrid w:val="0"/>
            </w:pPr>
            <w:r>
              <w:t>Lab Instructor(s)</w:t>
            </w:r>
          </w:p>
        </w:tc>
        <w:tc>
          <w:tcPr>
            <w:tcW w:w="3773" w:type="dxa"/>
            <w:shd w:val="clear" w:color="auto" w:fill="auto"/>
          </w:tcPr>
          <w:p w14:paraId="52553507" w14:textId="0D069A4D" w:rsidR="00440F32" w:rsidRDefault="00440F32" w:rsidP="00A23219">
            <w:pPr>
              <w:pStyle w:val="TableContents"/>
              <w:snapToGrid w:val="0"/>
            </w:pPr>
          </w:p>
        </w:tc>
      </w:tr>
      <w:tr w:rsidR="00C94AD9" w14:paraId="51413F8E" w14:textId="77777777" w:rsidTr="00A77946">
        <w:trPr>
          <w:trHeight w:val="302"/>
        </w:trPr>
        <w:tc>
          <w:tcPr>
            <w:tcW w:w="2941" w:type="dxa"/>
            <w:shd w:val="clear" w:color="auto" w:fill="auto"/>
          </w:tcPr>
          <w:p w14:paraId="19EE8E46" w14:textId="77777777" w:rsidR="00440F32" w:rsidRDefault="00440F32" w:rsidP="00C94AD9">
            <w:pPr>
              <w:pStyle w:val="TableContents"/>
              <w:snapToGrid w:val="0"/>
            </w:pPr>
            <w:r>
              <w:t>Section</w:t>
            </w:r>
          </w:p>
        </w:tc>
        <w:tc>
          <w:tcPr>
            <w:tcW w:w="3773" w:type="dxa"/>
            <w:shd w:val="clear" w:color="auto" w:fill="auto"/>
          </w:tcPr>
          <w:p w14:paraId="6FD4C973" w14:textId="515A3C7C" w:rsidR="00440F32" w:rsidRDefault="00440F32" w:rsidP="00C94AD9">
            <w:pPr>
              <w:pStyle w:val="TableContents"/>
              <w:snapToGrid w:val="0"/>
            </w:pPr>
          </w:p>
        </w:tc>
      </w:tr>
      <w:tr w:rsidR="00C94AD9" w14:paraId="7B6EA4A6" w14:textId="77777777" w:rsidTr="00A77946">
        <w:trPr>
          <w:trHeight w:val="302"/>
        </w:trPr>
        <w:tc>
          <w:tcPr>
            <w:tcW w:w="2941" w:type="dxa"/>
            <w:shd w:val="clear" w:color="auto" w:fill="auto"/>
          </w:tcPr>
          <w:p w14:paraId="4F301150" w14:textId="77777777" w:rsidR="00440F32" w:rsidRDefault="00440F32" w:rsidP="00C94AD9">
            <w:pPr>
              <w:pStyle w:val="TableContents"/>
              <w:snapToGrid w:val="0"/>
            </w:pPr>
            <w:r>
              <w:t>Semester</w:t>
            </w:r>
          </w:p>
        </w:tc>
        <w:tc>
          <w:tcPr>
            <w:tcW w:w="3773" w:type="dxa"/>
            <w:shd w:val="clear" w:color="auto" w:fill="auto"/>
          </w:tcPr>
          <w:p w14:paraId="02150508" w14:textId="0DE9C28E" w:rsidR="00440F32" w:rsidRDefault="00440F32" w:rsidP="00C94AD9">
            <w:pPr>
              <w:pStyle w:val="TableContents"/>
              <w:snapToGrid w:val="0"/>
            </w:pPr>
          </w:p>
        </w:tc>
      </w:tr>
    </w:tbl>
    <w:p w14:paraId="5EAF5C9B" w14:textId="77777777" w:rsidR="00440F32" w:rsidRDefault="00440F32" w:rsidP="00440F32">
      <w:pPr>
        <w:jc w:val="center"/>
      </w:pPr>
    </w:p>
    <w:p w14:paraId="0880913C" w14:textId="77777777" w:rsidR="00440F32" w:rsidRDefault="00440F32" w:rsidP="00440F32">
      <w:pPr>
        <w:jc w:val="center"/>
      </w:pPr>
    </w:p>
    <w:p w14:paraId="475065FD" w14:textId="77777777" w:rsidR="00440F32" w:rsidRPr="000001FF" w:rsidRDefault="00440F32" w:rsidP="00440F32">
      <w:pPr>
        <w:jc w:val="center"/>
        <w:rPr>
          <w:b/>
        </w:rPr>
      </w:pPr>
      <w:r w:rsidRPr="000001FF">
        <w:rPr>
          <w:b/>
        </w:rPr>
        <w:t>Department of Computer Science</w:t>
      </w:r>
    </w:p>
    <w:p w14:paraId="726587C7" w14:textId="77777777" w:rsidR="00440F32" w:rsidRDefault="00440F32" w:rsidP="00440F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C16DA93" w14:textId="77777777" w:rsidR="00D97635" w:rsidRDefault="00175691" w:rsidP="00B4288B">
      <w:pPr>
        <w:pStyle w:val="Heading1"/>
        <w:jc w:val="center"/>
      </w:pPr>
      <w:r>
        <w:rPr>
          <w:color w:val="auto"/>
        </w:rPr>
        <w:lastRenderedPageBreak/>
        <w:t>COAL</w:t>
      </w:r>
      <w:r w:rsidR="00AE1429" w:rsidRPr="00944ECD">
        <w:rPr>
          <w:color w:val="auto"/>
        </w:rPr>
        <w:t xml:space="preserve"> Lab </w:t>
      </w:r>
      <w:r w:rsidR="00D15D17">
        <w:rPr>
          <w:color w:val="auto"/>
        </w:rPr>
        <w:t>6</w:t>
      </w:r>
      <w:r w:rsidR="00AE1429" w:rsidRPr="00944ECD">
        <w:rPr>
          <w:color w:val="auto"/>
        </w:rPr>
        <w:t>Manual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7884" w14:paraId="0D04BD26" w14:textId="77777777" w:rsidTr="006F5736">
        <w:tc>
          <w:tcPr>
            <w:tcW w:w="9576" w:type="dxa"/>
          </w:tcPr>
          <w:p w14:paraId="53CC07DA" w14:textId="77777777" w:rsidR="003C091D" w:rsidRPr="00F274FB" w:rsidRDefault="003C091D" w:rsidP="003C091D">
            <w:pPr>
              <w:pStyle w:val="Heading2"/>
              <w:outlineLvl w:val="1"/>
              <w:rPr>
                <w:rFonts w:ascii="Times New Roman" w:hAnsi="Times New Roman" w:cs="Times New Roman"/>
                <w:sz w:val="24"/>
                <w:u w:val="single"/>
              </w:rPr>
            </w:pPr>
            <w:bookmarkStart w:id="0" w:name="_Toc316041812"/>
            <w:r w:rsidRPr="00F274FB">
              <w:rPr>
                <w:rFonts w:ascii="Times New Roman" w:hAnsi="Times New Roman" w:cs="Times New Roman"/>
                <w:sz w:val="24"/>
                <w:u w:val="single"/>
              </w:rPr>
              <w:t>Objectives:</w:t>
            </w:r>
          </w:p>
          <w:p w14:paraId="555616DA" w14:textId="77777777" w:rsidR="003C091D" w:rsidRPr="00F274FB" w:rsidRDefault="003C091D" w:rsidP="003C091D">
            <w:pPr>
              <w:rPr>
                <w:rFonts w:ascii="Times New Roman" w:hAnsi="Times New Roman" w:cs="Times New Roman"/>
              </w:rPr>
            </w:pPr>
          </w:p>
          <w:p w14:paraId="62B78F2C" w14:textId="77777777" w:rsidR="00BF6220" w:rsidRPr="00F274FB" w:rsidRDefault="00E90D77" w:rsidP="003C091D">
            <w:pPr>
              <w:pStyle w:val="BodyText"/>
              <w:widowControl w:val="0"/>
              <w:numPr>
                <w:ilvl w:val="0"/>
                <w:numId w:val="1"/>
              </w:numPr>
              <w:suppressAutoHyphen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Indirect Addressing</w:t>
            </w:r>
          </w:p>
          <w:p w14:paraId="36FC6CFE" w14:textId="77777777" w:rsidR="00E90D77" w:rsidRPr="000C79F2" w:rsidRDefault="00E90D77" w:rsidP="00E90D77">
            <w:pPr>
              <w:pStyle w:val="BodyText"/>
              <w:widowControl w:val="0"/>
              <w:numPr>
                <w:ilvl w:val="1"/>
                <w:numId w:val="1"/>
              </w:numPr>
              <w:suppressAutoHyphens/>
              <w:rPr>
                <w:rFonts w:ascii="Times New Roman" w:hAnsi="Times New Roman" w:cs="Times New Roman"/>
              </w:rPr>
            </w:pPr>
            <w:r w:rsidRPr="000C79F2">
              <w:rPr>
                <w:rFonts w:ascii="Times New Roman" w:hAnsi="Times New Roman" w:cs="Times New Roman"/>
              </w:rPr>
              <w:t>Indirect operands</w:t>
            </w:r>
          </w:p>
          <w:p w14:paraId="0CEE163B" w14:textId="77777777" w:rsidR="00E90D77" w:rsidRPr="000C79F2" w:rsidRDefault="00E90D77" w:rsidP="00E90D77">
            <w:pPr>
              <w:pStyle w:val="BodyText"/>
              <w:widowControl w:val="0"/>
              <w:numPr>
                <w:ilvl w:val="1"/>
                <w:numId w:val="1"/>
              </w:numPr>
              <w:suppressAutoHyphens/>
              <w:rPr>
                <w:rFonts w:ascii="Times New Roman" w:hAnsi="Times New Roman" w:cs="Times New Roman"/>
              </w:rPr>
            </w:pPr>
            <w:r w:rsidRPr="000C79F2">
              <w:rPr>
                <w:rFonts w:ascii="Times New Roman" w:hAnsi="Times New Roman" w:cs="Times New Roman"/>
              </w:rPr>
              <w:t>Indexed operands</w:t>
            </w:r>
          </w:p>
          <w:p w14:paraId="24D793A0" w14:textId="77777777" w:rsidR="000C79F2" w:rsidRPr="009602A1" w:rsidRDefault="000C79F2" w:rsidP="000C79F2">
            <w:pPr>
              <w:pStyle w:val="BodyText"/>
              <w:widowControl w:val="0"/>
              <w:numPr>
                <w:ilvl w:val="0"/>
                <w:numId w:val="1"/>
              </w:numPr>
              <w:suppressAutoHyphens/>
            </w:pPr>
            <w:r>
              <w:rPr>
                <w:rFonts w:ascii="Times New Roman" w:hAnsi="Times New Roman" w:cs="Times New Roman"/>
              </w:rPr>
              <w:t>Pointers</w:t>
            </w:r>
          </w:p>
          <w:p w14:paraId="7D4731D2" w14:textId="77777777" w:rsidR="009602A1" w:rsidRPr="000C79F2" w:rsidRDefault="009602A1" w:rsidP="000C79F2">
            <w:pPr>
              <w:pStyle w:val="BodyText"/>
              <w:widowControl w:val="0"/>
              <w:numPr>
                <w:ilvl w:val="0"/>
                <w:numId w:val="1"/>
              </w:numPr>
              <w:suppressAutoHyphens/>
            </w:pPr>
            <w:r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r>
              <w:rPr>
                <w:rFonts w:ascii="Times New Roman" w:hAnsi="Times New Roman" w:cs="Times New Roman"/>
              </w:rPr>
              <w:t>DumpMEM</w:t>
            </w:r>
            <w:proofErr w:type="spellEnd"/>
          </w:p>
          <w:p w14:paraId="2F4F372E" w14:textId="77777777" w:rsidR="00EE2957" w:rsidRDefault="00EE2957" w:rsidP="00F233EC">
            <w:pPr>
              <w:pStyle w:val="BodyText"/>
              <w:widowControl w:val="0"/>
              <w:numPr>
                <w:ilvl w:val="0"/>
                <w:numId w:val="1"/>
              </w:numPr>
              <w:suppressAutoHyphens/>
            </w:pPr>
            <w:r>
              <w:rPr>
                <w:rFonts w:ascii="Times New Roman" w:hAnsi="Times New Roman" w:cs="Times New Roman"/>
              </w:rPr>
              <w:t>Problems &amp; Assignments</w:t>
            </w:r>
          </w:p>
        </w:tc>
      </w:tr>
    </w:tbl>
    <w:p w14:paraId="09D921B1" w14:textId="77777777" w:rsidR="00454B5D" w:rsidRDefault="00454B5D" w:rsidP="00C619FF">
      <w:pPr>
        <w:rPr>
          <w:rFonts w:ascii="Times New Roman" w:hAnsi="Times New Roman" w:cs="Times New Roman"/>
          <w:b/>
          <w:sz w:val="28"/>
        </w:rPr>
      </w:pPr>
      <w:bookmarkStart w:id="1" w:name="_Toc316041813"/>
      <w:bookmarkEnd w:id="0"/>
    </w:p>
    <w:p w14:paraId="69EE3055" w14:textId="77777777" w:rsidR="005C74FA" w:rsidRDefault="000C79F2" w:rsidP="00C619F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</w:t>
      </w:r>
      <w:r w:rsidR="006E2346">
        <w:rPr>
          <w:rFonts w:ascii="Times New Roman" w:hAnsi="Times New Roman" w:cs="Times New Roman"/>
          <w:b/>
          <w:sz w:val="28"/>
        </w:rPr>
        <w:t xml:space="preserve">.1 </w:t>
      </w:r>
      <w:r>
        <w:rPr>
          <w:rFonts w:ascii="Times New Roman" w:hAnsi="Times New Roman" w:cs="Times New Roman"/>
          <w:b/>
          <w:sz w:val="28"/>
        </w:rPr>
        <w:t>Indirect Addressing</w:t>
      </w: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4855"/>
        <w:gridCol w:w="4659"/>
      </w:tblGrid>
      <w:tr w:rsidR="001E4288" w14:paraId="6101D41F" w14:textId="77777777" w:rsidTr="00AF22D7">
        <w:trPr>
          <w:trHeight w:val="467"/>
        </w:trPr>
        <w:tc>
          <w:tcPr>
            <w:tcW w:w="4855" w:type="dxa"/>
            <w:shd w:val="clear" w:color="auto" w:fill="BFBFBF" w:themeFill="background1" w:themeFillShade="BF"/>
            <w:vAlign w:val="center"/>
          </w:tcPr>
          <w:p w14:paraId="71C10D16" w14:textId="77777777" w:rsidR="001E4288" w:rsidRPr="001E4288" w:rsidRDefault="001E4288" w:rsidP="001E428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Protected Mode</w:t>
            </w:r>
          </w:p>
        </w:tc>
        <w:tc>
          <w:tcPr>
            <w:tcW w:w="4659" w:type="dxa"/>
            <w:shd w:val="clear" w:color="auto" w:fill="BFBFBF" w:themeFill="background1" w:themeFillShade="BF"/>
            <w:vAlign w:val="center"/>
          </w:tcPr>
          <w:p w14:paraId="161FE787" w14:textId="77777777" w:rsidR="001E4288" w:rsidRPr="001E4288" w:rsidRDefault="001E4288" w:rsidP="001E428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Real Mode</w:t>
            </w:r>
          </w:p>
        </w:tc>
      </w:tr>
      <w:tr w:rsidR="001E4288" w14:paraId="3424A6FD" w14:textId="77777777" w:rsidTr="00AF22D7">
        <w:trPr>
          <w:trHeight w:val="691"/>
        </w:trPr>
        <w:tc>
          <w:tcPr>
            <w:tcW w:w="4855" w:type="dxa"/>
          </w:tcPr>
          <w:p w14:paraId="1E339E4D" w14:textId="77777777" w:rsidR="006D0286" w:rsidRDefault="001E4288" w:rsidP="00AF22D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1E4288">
              <w:rPr>
                <w:rFonts w:ascii="Times New Roman" w:hAnsi="Times New Roman" w:cs="Times New Roman"/>
              </w:rPr>
              <w:t>ndirect operand can be any 32-bit general-</w:t>
            </w:r>
            <w:proofErr w:type="spellStart"/>
            <w:r w:rsidRPr="001E4288">
              <w:rPr>
                <w:rFonts w:ascii="Times New Roman" w:hAnsi="Times New Roman" w:cs="Times New Roman"/>
              </w:rPr>
              <w:t>purposeregister</w:t>
            </w:r>
            <w:proofErr w:type="spellEnd"/>
            <w:r w:rsidRPr="001E4288">
              <w:rPr>
                <w:rFonts w:ascii="Times New Roman" w:hAnsi="Times New Roman" w:cs="Times New Roman"/>
              </w:rPr>
              <w:t xml:space="preserve"> (</w:t>
            </w:r>
            <w:r w:rsidRPr="001E4288">
              <w:rPr>
                <w:rFonts w:ascii="Courier New" w:hAnsi="Courier New" w:cs="Courier New"/>
                <w:b/>
                <w:color w:val="FF0000"/>
                <w:sz w:val="24"/>
              </w:rPr>
              <w:t>EAX</w:t>
            </w:r>
            <w:r w:rsidRPr="001E4288">
              <w:rPr>
                <w:rFonts w:ascii="Times New Roman" w:hAnsi="Times New Roman" w:cs="Times New Roman"/>
              </w:rPr>
              <w:t xml:space="preserve">, </w:t>
            </w:r>
            <w:r w:rsidRPr="001E4288">
              <w:rPr>
                <w:rFonts w:ascii="Courier New" w:hAnsi="Courier New" w:cs="Courier New"/>
                <w:b/>
                <w:color w:val="FF0000"/>
                <w:sz w:val="24"/>
              </w:rPr>
              <w:t>EBX</w:t>
            </w:r>
            <w:r w:rsidRPr="001E4288">
              <w:rPr>
                <w:rFonts w:ascii="Times New Roman" w:hAnsi="Times New Roman" w:cs="Times New Roman"/>
              </w:rPr>
              <w:t xml:space="preserve">, </w:t>
            </w:r>
            <w:r w:rsidRPr="001E4288">
              <w:rPr>
                <w:rFonts w:ascii="Courier New" w:hAnsi="Courier New" w:cs="Courier New"/>
                <w:b/>
                <w:color w:val="FF0000"/>
                <w:sz w:val="24"/>
              </w:rPr>
              <w:t>ECX</w:t>
            </w:r>
            <w:r w:rsidRPr="001E4288">
              <w:rPr>
                <w:rFonts w:ascii="Times New Roman" w:hAnsi="Times New Roman" w:cs="Times New Roman"/>
              </w:rPr>
              <w:t xml:space="preserve">, </w:t>
            </w:r>
            <w:r w:rsidRPr="001E4288">
              <w:rPr>
                <w:rFonts w:ascii="Courier New" w:hAnsi="Courier New" w:cs="Courier New"/>
                <w:b/>
                <w:color w:val="FF0000"/>
                <w:sz w:val="24"/>
              </w:rPr>
              <w:t>EDX</w:t>
            </w:r>
            <w:r w:rsidRPr="001E4288">
              <w:rPr>
                <w:rFonts w:ascii="Times New Roman" w:hAnsi="Times New Roman" w:cs="Times New Roman"/>
              </w:rPr>
              <w:t xml:space="preserve">, </w:t>
            </w:r>
            <w:r w:rsidRPr="001E4288">
              <w:rPr>
                <w:rFonts w:ascii="Courier New" w:hAnsi="Courier New" w:cs="Courier New"/>
                <w:b/>
                <w:color w:val="FF0000"/>
                <w:sz w:val="24"/>
              </w:rPr>
              <w:t>ESI</w:t>
            </w:r>
            <w:r w:rsidRPr="001E4288">
              <w:rPr>
                <w:rFonts w:ascii="Times New Roman" w:hAnsi="Times New Roman" w:cs="Times New Roman"/>
              </w:rPr>
              <w:t xml:space="preserve">, </w:t>
            </w:r>
            <w:r w:rsidRPr="001E4288">
              <w:rPr>
                <w:rFonts w:ascii="Courier New" w:hAnsi="Courier New" w:cs="Courier New"/>
                <w:b/>
                <w:color w:val="FF0000"/>
                <w:sz w:val="24"/>
              </w:rPr>
              <w:t>EDI</w:t>
            </w:r>
            <w:r w:rsidRPr="001E4288">
              <w:rPr>
                <w:rFonts w:ascii="Times New Roman" w:hAnsi="Times New Roman" w:cs="Times New Roman"/>
              </w:rPr>
              <w:t xml:space="preserve">, </w:t>
            </w:r>
            <w:r w:rsidRPr="001E4288">
              <w:rPr>
                <w:rFonts w:ascii="Courier New" w:hAnsi="Courier New" w:cs="Courier New"/>
                <w:b/>
                <w:color w:val="FF0000"/>
                <w:sz w:val="24"/>
              </w:rPr>
              <w:t>EBP</w:t>
            </w:r>
            <w:r w:rsidRPr="001E4288">
              <w:rPr>
                <w:rFonts w:ascii="Times New Roman" w:hAnsi="Times New Roman" w:cs="Times New Roman"/>
              </w:rPr>
              <w:t xml:space="preserve">, and </w:t>
            </w:r>
            <w:r w:rsidRPr="001E4288">
              <w:rPr>
                <w:rFonts w:ascii="Courier New" w:hAnsi="Courier New" w:cs="Courier New"/>
                <w:b/>
                <w:color w:val="FF0000"/>
                <w:sz w:val="24"/>
              </w:rPr>
              <w:t>ESP</w:t>
            </w:r>
            <w:r w:rsidRPr="001E4288">
              <w:rPr>
                <w:rFonts w:ascii="Times New Roman" w:hAnsi="Times New Roman" w:cs="Times New Roman"/>
              </w:rPr>
              <w:t>) surrounded by brackets</w:t>
            </w:r>
            <w:r w:rsidR="00B53535">
              <w:rPr>
                <w:rFonts w:ascii="Times New Roman" w:hAnsi="Times New Roman" w:cs="Times New Roman"/>
              </w:rPr>
              <w:t>.</w:t>
            </w:r>
          </w:p>
          <w:p w14:paraId="3D4CBF2C" w14:textId="77777777" w:rsidR="00AF22D7" w:rsidRPr="00AF22D7" w:rsidRDefault="006D0286" w:rsidP="00AF22D7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Example</w:t>
            </w:r>
          </w:p>
          <w:p w14:paraId="444ED499" w14:textId="77777777" w:rsidR="00AF22D7" w:rsidRDefault="00AF22D7" w:rsidP="006D0286">
            <w:pPr>
              <w:pStyle w:val="ListParagraph"/>
              <w:rPr>
                <w:rFonts w:ascii="Courier" w:hAnsi="Courier" w:cs="Courier"/>
                <w:b/>
              </w:rPr>
            </w:pPr>
            <w:r>
              <w:rPr>
                <w:rFonts w:ascii="Courier" w:hAnsi="Courier" w:cs="Courier"/>
                <w:b/>
              </w:rPr>
              <w:t xml:space="preserve"> include irvine32.inc</w:t>
            </w:r>
          </w:p>
          <w:p w14:paraId="1F3ED4B7" w14:textId="77777777" w:rsidR="006D0286" w:rsidRPr="006D0286" w:rsidRDefault="006D0286" w:rsidP="006D0286">
            <w:pPr>
              <w:pStyle w:val="ListParagraph"/>
              <w:rPr>
                <w:rFonts w:ascii="Times New Roman" w:hAnsi="Times New Roman" w:cs="Times New Roman"/>
                <w:b/>
              </w:rPr>
            </w:pPr>
            <w:r w:rsidRPr="006D0286">
              <w:rPr>
                <w:rFonts w:ascii="Courier" w:hAnsi="Courier" w:cs="Courier"/>
                <w:b/>
              </w:rPr>
              <w:t>.data</w:t>
            </w:r>
          </w:p>
          <w:p w14:paraId="48732FDF" w14:textId="77777777" w:rsidR="006D0286" w:rsidRPr="006D0286" w:rsidRDefault="006D0286" w:rsidP="006D0286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</w:rPr>
            </w:pPr>
            <w:proofErr w:type="spellStart"/>
            <w:r w:rsidRPr="006D0286">
              <w:rPr>
                <w:rFonts w:ascii="Courier" w:hAnsi="Courier" w:cs="Courier"/>
                <w:b/>
                <w:color w:val="0070C0"/>
              </w:rPr>
              <w:t>byteVal</w:t>
            </w:r>
            <w:proofErr w:type="spellEnd"/>
            <w:r w:rsidRPr="006D0286">
              <w:rPr>
                <w:rFonts w:ascii="Courier" w:hAnsi="Courier" w:cs="Courier"/>
                <w:b/>
              </w:rPr>
              <w:t xml:space="preserve"> BYTE 10h</w:t>
            </w:r>
          </w:p>
          <w:p w14:paraId="06004B1E" w14:textId="77777777" w:rsidR="006D0286" w:rsidRDefault="006D0286" w:rsidP="006D0286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</w:rPr>
            </w:pPr>
            <w:proofErr w:type="gramStart"/>
            <w:r w:rsidRPr="006D0286">
              <w:rPr>
                <w:rFonts w:ascii="Courier" w:hAnsi="Courier" w:cs="Courier"/>
                <w:b/>
              </w:rPr>
              <w:t>.code</w:t>
            </w:r>
            <w:proofErr w:type="gramEnd"/>
          </w:p>
          <w:p w14:paraId="544E6DDA" w14:textId="77777777" w:rsidR="00C44565" w:rsidRPr="006D0286" w:rsidRDefault="00C44565" w:rsidP="006D0286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</w:rPr>
            </w:pPr>
            <w:r>
              <w:rPr>
                <w:rFonts w:ascii="Courier" w:hAnsi="Courier" w:cs="Courier"/>
                <w:b/>
              </w:rPr>
              <w:t xml:space="preserve">Main </w:t>
            </w:r>
            <w:proofErr w:type="spellStart"/>
            <w:proofErr w:type="gramStart"/>
            <w:r>
              <w:rPr>
                <w:rFonts w:ascii="Courier" w:hAnsi="Courier" w:cs="Courier"/>
                <w:b/>
              </w:rPr>
              <w:t>proc</w:t>
            </w:r>
            <w:proofErr w:type="spellEnd"/>
            <w:proofErr w:type="gramEnd"/>
          </w:p>
          <w:p w14:paraId="5FD927A0" w14:textId="77777777" w:rsidR="006D0286" w:rsidRPr="006D0286" w:rsidRDefault="006D0286" w:rsidP="006D0286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</w:rPr>
            </w:pPr>
            <w:proofErr w:type="spellStart"/>
            <w:proofErr w:type="gramStart"/>
            <w:r w:rsidRPr="006D0286">
              <w:rPr>
                <w:rFonts w:ascii="Courier" w:hAnsi="Courier" w:cs="Courier"/>
                <w:b/>
                <w:color w:val="0070C0"/>
              </w:rPr>
              <w:t>mov</w:t>
            </w:r>
            <w:r>
              <w:rPr>
                <w:rFonts w:ascii="Courier" w:hAnsi="Courier" w:cs="Courier"/>
                <w:b/>
                <w:color w:val="FF0000"/>
              </w:rPr>
              <w:t>ESI</w:t>
            </w:r>
            <w:r w:rsidRPr="006D0286">
              <w:rPr>
                <w:rFonts w:ascii="Courier" w:hAnsi="Courier" w:cs="Courier"/>
                <w:b/>
              </w:rPr>
              <w:t>,OFFSET</w:t>
            </w:r>
            <w:proofErr w:type="spellEnd"/>
            <w:proofErr w:type="gramEnd"/>
            <w:r w:rsidRPr="006D0286">
              <w:rPr>
                <w:rFonts w:ascii="Courier" w:hAnsi="Courier" w:cs="Courier"/>
                <w:b/>
              </w:rPr>
              <w:t xml:space="preserve"> </w:t>
            </w:r>
            <w:proofErr w:type="spellStart"/>
            <w:r w:rsidRPr="006D0286">
              <w:rPr>
                <w:rFonts w:ascii="Courier" w:hAnsi="Courier" w:cs="Courier"/>
                <w:b/>
                <w:color w:val="0070C0"/>
              </w:rPr>
              <w:t>byteVal</w:t>
            </w:r>
            <w:proofErr w:type="spellEnd"/>
          </w:p>
          <w:p w14:paraId="28D20064" w14:textId="77777777" w:rsidR="00B53535" w:rsidRPr="006D0286" w:rsidRDefault="006D0286" w:rsidP="00AF22D7">
            <w:pPr>
              <w:ind w:left="36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D0286">
              <w:rPr>
                <w:rFonts w:ascii="Courier" w:hAnsi="Courier" w:cs="Courier"/>
                <w:b/>
                <w:color w:val="0070C0"/>
              </w:rPr>
              <w:t>mov</w:t>
            </w:r>
            <w:r w:rsidRPr="006D0286">
              <w:rPr>
                <w:rFonts w:ascii="Courier" w:hAnsi="Courier" w:cs="Courier"/>
                <w:b/>
                <w:color w:val="FF0000"/>
              </w:rPr>
              <w:t>AL</w:t>
            </w:r>
            <w:proofErr w:type="spellEnd"/>
            <w:r w:rsidRPr="006D0286">
              <w:rPr>
                <w:rFonts w:ascii="Courier" w:hAnsi="Courier" w:cs="Courier"/>
                <w:b/>
              </w:rPr>
              <w:t>,[</w:t>
            </w:r>
            <w:proofErr w:type="gramEnd"/>
            <w:r w:rsidR="00AF22D7" w:rsidRPr="00AF22D7">
              <w:rPr>
                <w:rFonts w:ascii="Courier" w:hAnsi="Courier" w:cs="Courier"/>
                <w:b/>
                <w:color w:val="FF0000"/>
              </w:rPr>
              <w:t>ESI</w:t>
            </w:r>
            <w:r w:rsidR="00AF22D7">
              <w:rPr>
                <w:rFonts w:ascii="Courier" w:hAnsi="Courier" w:cs="Courier"/>
                <w:b/>
              </w:rPr>
              <w:t>]     ;</w:t>
            </w:r>
            <w:r w:rsidRPr="006D0286">
              <w:rPr>
                <w:rFonts w:ascii="Courier" w:hAnsi="Courier" w:cs="Courier"/>
                <w:b/>
              </w:rPr>
              <w:t>AL = 10h</w:t>
            </w:r>
          </w:p>
        </w:tc>
        <w:tc>
          <w:tcPr>
            <w:tcW w:w="4659" w:type="dxa"/>
          </w:tcPr>
          <w:p w14:paraId="1B65B8F3" w14:textId="77777777" w:rsidR="00AF22D7" w:rsidRDefault="00AF22D7" w:rsidP="00AF22D7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1E4288">
              <w:rPr>
                <w:rFonts w:ascii="Times New Roman" w:hAnsi="Times New Roman" w:cs="Times New Roman"/>
              </w:rPr>
              <w:t xml:space="preserve">ndirect operand can be any </w:t>
            </w:r>
            <w:r>
              <w:rPr>
                <w:rFonts w:ascii="Times New Roman" w:hAnsi="Times New Roman" w:cs="Times New Roman"/>
              </w:rPr>
              <w:t>16</w:t>
            </w:r>
            <w:r w:rsidRPr="001E4288">
              <w:rPr>
                <w:rFonts w:ascii="Times New Roman" w:hAnsi="Times New Roman" w:cs="Times New Roman"/>
              </w:rPr>
              <w:t>-bit general-</w:t>
            </w:r>
            <w:proofErr w:type="spellStart"/>
            <w:r w:rsidRPr="001E4288">
              <w:rPr>
                <w:rFonts w:ascii="Times New Roman" w:hAnsi="Times New Roman" w:cs="Times New Roman"/>
              </w:rPr>
              <w:t>purposeregister</w:t>
            </w:r>
            <w:proofErr w:type="spellEnd"/>
            <w:r w:rsidRPr="001E4288">
              <w:rPr>
                <w:rFonts w:ascii="Times New Roman" w:hAnsi="Times New Roman" w:cs="Times New Roman"/>
              </w:rPr>
              <w:t xml:space="preserve"> (</w:t>
            </w:r>
            <w:r w:rsidRPr="001E4288">
              <w:rPr>
                <w:rFonts w:ascii="Courier New" w:hAnsi="Courier New" w:cs="Courier New"/>
                <w:b/>
                <w:color w:val="FF0000"/>
                <w:sz w:val="24"/>
              </w:rPr>
              <w:t>AX</w:t>
            </w:r>
            <w:r w:rsidRPr="001E4288">
              <w:rPr>
                <w:rFonts w:ascii="Times New Roman" w:hAnsi="Times New Roman" w:cs="Times New Roman"/>
              </w:rPr>
              <w:t xml:space="preserve">, </w:t>
            </w:r>
            <w:r w:rsidRPr="001E4288">
              <w:rPr>
                <w:rFonts w:ascii="Courier New" w:hAnsi="Courier New" w:cs="Courier New"/>
                <w:b/>
                <w:color w:val="FF0000"/>
                <w:sz w:val="24"/>
              </w:rPr>
              <w:t>BX</w:t>
            </w:r>
            <w:r w:rsidRPr="001E4288">
              <w:rPr>
                <w:rFonts w:ascii="Times New Roman" w:hAnsi="Times New Roman" w:cs="Times New Roman"/>
              </w:rPr>
              <w:t xml:space="preserve">, </w:t>
            </w:r>
            <w:r w:rsidRPr="001E4288">
              <w:rPr>
                <w:rFonts w:ascii="Courier New" w:hAnsi="Courier New" w:cs="Courier New"/>
                <w:b/>
                <w:color w:val="FF0000"/>
                <w:sz w:val="24"/>
              </w:rPr>
              <w:t>CX</w:t>
            </w:r>
            <w:r w:rsidRPr="001E4288">
              <w:rPr>
                <w:rFonts w:ascii="Times New Roman" w:hAnsi="Times New Roman" w:cs="Times New Roman"/>
              </w:rPr>
              <w:t xml:space="preserve">, </w:t>
            </w:r>
            <w:r w:rsidRPr="001E4288">
              <w:rPr>
                <w:rFonts w:ascii="Courier New" w:hAnsi="Courier New" w:cs="Courier New"/>
                <w:b/>
                <w:color w:val="FF0000"/>
                <w:sz w:val="24"/>
              </w:rPr>
              <w:t>DX</w:t>
            </w:r>
            <w:r w:rsidRPr="001E4288">
              <w:rPr>
                <w:rFonts w:ascii="Times New Roman" w:hAnsi="Times New Roman" w:cs="Times New Roman"/>
              </w:rPr>
              <w:t xml:space="preserve">, </w:t>
            </w:r>
            <w:r w:rsidRPr="001E4288">
              <w:rPr>
                <w:rFonts w:ascii="Courier New" w:hAnsi="Courier New" w:cs="Courier New"/>
                <w:b/>
                <w:color w:val="FF0000"/>
                <w:sz w:val="24"/>
              </w:rPr>
              <w:t>SI</w:t>
            </w:r>
            <w:r w:rsidRPr="001E4288">
              <w:rPr>
                <w:rFonts w:ascii="Times New Roman" w:hAnsi="Times New Roman" w:cs="Times New Roman"/>
              </w:rPr>
              <w:t xml:space="preserve">, </w:t>
            </w:r>
            <w:r w:rsidRPr="001E4288">
              <w:rPr>
                <w:rFonts w:ascii="Courier New" w:hAnsi="Courier New" w:cs="Courier New"/>
                <w:b/>
                <w:color w:val="FF0000"/>
                <w:sz w:val="24"/>
              </w:rPr>
              <w:t>DI</w:t>
            </w:r>
            <w:r w:rsidRPr="001E4288">
              <w:rPr>
                <w:rFonts w:ascii="Times New Roman" w:hAnsi="Times New Roman" w:cs="Times New Roman"/>
              </w:rPr>
              <w:t xml:space="preserve">, </w:t>
            </w:r>
            <w:r w:rsidRPr="001E4288">
              <w:rPr>
                <w:rFonts w:ascii="Courier New" w:hAnsi="Courier New" w:cs="Courier New"/>
                <w:b/>
                <w:color w:val="FF0000"/>
                <w:sz w:val="24"/>
              </w:rPr>
              <w:t>BP</w:t>
            </w:r>
            <w:r w:rsidRPr="001E4288">
              <w:rPr>
                <w:rFonts w:ascii="Times New Roman" w:hAnsi="Times New Roman" w:cs="Times New Roman"/>
              </w:rPr>
              <w:t xml:space="preserve">, and </w:t>
            </w:r>
            <w:r w:rsidRPr="001E4288">
              <w:rPr>
                <w:rFonts w:ascii="Courier New" w:hAnsi="Courier New" w:cs="Courier New"/>
                <w:b/>
                <w:color w:val="FF0000"/>
                <w:sz w:val="24"/>
              </w:rPr>
              <w:t>SP</w:t>
            </w:r>
            <w:r w:rsidRPr="001E4288">
              <w:rPr>
                <w:rFonts w:ascii="Times New Roman" w:hAnsi="Times New Roman" w:cs="Times New Roman"/>
              </w:rPr>
              <w:t>) surrounded by brackets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874F3BB" w14:textId="77777777" w:rsidR="00AF22D7" w:rsidRDefault="00AF22D7" w:rsidP="00AF22D7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9B72247" w14:textId="77777777" w:rsidR="001E4288" w:rsidRDefault="00AF22D7" w:rsidP="00AF22D7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Example</w:t>
            </w:r>
          </w:p>
          <w:p w14:paraId="71AAD35C" w14:textId="77777777" w:rsidR="00AF22D7" w:rsidRDefault="00AF22D7" w:rsidP="00AF22D7">
            <w:pPr>
              <w:pStyle w:val="ListParagraph"/>
              <w:rPr>
                <w:rFonts w:ascii="Courier" w:hAnsi="Courier" w:cs="Courier"/>
                <w:b/>
              </w:rPr>
            </w:pPr>
            <w:r>
              <w:rPr>
                <w:rFonts w:ascii="Courier" w:hAnsi="Courier" w:cs="Courier"/>
                <w:b/>
              </w:rPr>
              <w:t>include irvine16.inc</w:t>
            </w:r>
          </w:p>
          <w:p w14:paraId="417B5AE5" w14:textId="77777777" w:rsidR="00AF22D7" w:rsidRPr="00C44565" w:rsidRDefault="00AF22D7" w:rsidP="00C44565">
            <w:pPr>
              <w:pStyle w:val="ListParagraph"/>
              <w:rPr>
                <w:rFonts w:ascii="Courier" w:hAnsi="Courier" w:cs="Courier"/>
                <w:b/>
              </w:rPr>
            </w:pPr>
            <w:r w:rsidRPr="006D0286">
              <w:rPr>
                <w:rFonts w:ascii="Courier" w:hAnsi="Courier" w:cs="Courier"/>
                <w:b/>
              </w:rPr>
              <w:t>.data</w:t>
            </w:r>
          </w:p>
          <w:p w14:paraId="345AE161" w14:textId="77777777" w:rsidR="00AF22D7" w:rsidRPr="006D0286" w:rsidRDefault="00AF22D7" w:rsidP="00AF22D7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</w:rPr>
            </w:pPr>
            <w:proofErr w:type="spellStart"/>
            <w:r w:rsidRPr="006D0286">
              <w:rPr>
                <w:rFonts w:ascii="Courier" w:hAnsi="Courier" w:cs="Courier"/>
                <w:b/>
                <w:color w:val="0070C0"/>
              </w:rPr>
              <w:t>byteVal</w:t>
            </w:r>
            <w:proofErr w:type="spellEnd"/>
            <w:r w:rsidRPr="006D0286">
              <w:rPr>
                <w:rFonts w:ascii="Courier" w:hAnsi="Courier" w:cs="Courier"/>
                <w:b/>
              </w:rPr>
              <w:t xml:space="preserve"> BYTE 10h</w:t>
            </w:r>
          </w:p>
          <w:p w14:paraId="1D850614" w14:textId="77777777" w:rsidR="00AF22D7" w:rsidRDefault="00AF22D7" w:rsidP="00AF22D7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</w:rPr>
            </w:pPr>
            <w:proofErr w:type="gramStart"/>
            <w:r w:rsidRPr="006D0286">
              <w:rPr>
                <w:rFonts w:ascii="Courier" w:hAnsi="Courier" w:cs="Courier"/>
                <w:b/>
              </w:rPr>
              <w:t>.code</w:t>
            </w:r>
            <w:proofErr w:type="gramEnd"/>
          </w:p>
          <w:p w14:paraId="1346FDD1" w14:textId="77777777" w:rsidR="00C44565" w:rsidRDefault="00C44565" w:rsidP="00AF22D7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</w:rPr>
            </w:pPr>
            <w:r>
              <w:rPr>
                <w:rFonts w:ascii="Courier" w:hAnsi="Courier" w:cs="Courier"/>
                <w:b/>
              </w:rPr>
              <w:t xml:space="preserve">Main </w:t>
            </w:r>
            <w:proofErr w:type="spellStart"/>
            <w:proofErr w:type="gramStart"/>
            <w:r>
              <w:rPr>
                <w:rFonts w:ascii="Courier" w:hAnsi="Courier" w:cs="Courier"/>
                <w:b/>
              </w:rPr>
              <w:t>proc</w:t>
            </w:r>
            <w:proofErr w:type="spellEnd"/>
            <w:proofErr w:type="gramEnd"/>
          </w:p>
          <w:p w14:paraId="2583F885" w14:textId="77777777" w:rsidR="00C44565" w:rsidRPr="006D0286" w:rsidRDefault="00C44565" w:rsidP="00AF22D7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</w:rPr>
            </w:pPr>
            <w:r>
              <w:rPr>
                <w:rFonts w:ascii="Courier" w:hAnsi="Courier" w:cs="Courier"/>
                <w:b/>
              </w:rPr>
              <w:t xml:space="preserve">       startup</w:t>
            </w:r>
          </w:p>
          <w:p w14:paraId="52E1C5A1" w14:textId="77777777" w:rsidR="00AF22D7" w:rsidRPr="006D0286" w:rsidRDefault="00AF22D7" w:rsidP="00AF22D7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</w:rPr>
            </w:pPr>
            <w:proofErr w:type="spellStart"/>
            <w:proofErr w:type="gramStart"/>
            <w:r w:rsidRPr="006D0286">
              <w:rPr>
                <w:rFonts w:ascii="Courier" w:hAnsi="Courier" w:cs="Courier"/>
                <w:b/>
                <w:color w:val="0070C0"/>
              </w:rPr>
              <w:t>mov</w:t>
            </w:r>
            <w:r>
              <w:rPr>
                <w:rFonts w:ascii="Courier" w:hAnsi="Courier" w:cs="Courier"/>
                <w:b/>
                <w:color w:val="FF0000"/>
              </w:rPr>
              <w:t>SI</w:t>
            </w:r>
            <w:r w:rsidRPr="006D0286">
              <w:rPr>
                <w:rFonts w:ascii="Courier" w:hAnsi="Courier" w:cs="Courier"/>
                <w:b/>
              </w:rPr>
              <w:t>,OFFSET</w:t>
            </w:r>
            <w:proofErr w:type="spellEnd"/>
            <w:proofErr w:type="gramEnd"/>
            <w:r w:rsidRPr="006D0286">
              <w:rPr>
                <w:rFonts w:ascii="Courier" w:hAnsi="Courier" w:cs="Courier"/>
                <w:b/>
              </w:rPr>
              <w:t xml:space="preserve"> </w:t>
            </w:r>
            <w:proofErr w:type="spellStart"/>
            <w:r w:rsidRPr="006D0286">
              <w:rPr>
                <w:rFonts w:ascii="Courier" w:hAnsi="Courier" w:cs="Courier"/>
                <w:b/>
                <w:color w:val="0070C0"/>
              </w:rPr>
              <w:t>byteVal</w:t>
            </w:r>
            <w:proofErr w:type="spellEnd"/>
          </w:p>
          <w:p w14:paraId="3A679DFC" w14:textId="77777777" w:rsidR="00AF22D7" w:rsidRPr="00AF22D7" w:rsidRDefault="00AF22D7" w:rsidP="00AF22D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D0286">
              <w:rPr>
                <w:rFonts w:ascii="Courier" w:hAnsi="Courier" w:cs="Courier"/>
                <w:b/>
                <w:color w:val="0070C0"/>
              </w:rPr>
              <w:t>mov</w:t>
            </w:r>
            <w:r w:rsidRPr="006D0286">
              <w:rPr>
                <w:rFonts w:ascii="Courier" w:hAnsi="Courier" w:cs="Courier"/>
                <w:b/>
                <w:color w:val="FF0000"/>
              </w:rPr>
              <w:t>AL</w:t>
            </w:r>
            <w:proofErr w:type="spellEnd"/>
            <w:r w:rsidRPr="006D0286">
              <w:rPr>
                <w:rFonts w:ascii="Courier" w:hAnsi="Courier" w:cs="Courier"/>
                <w:b/>
              </w:rPr>
              <w:t>,[</w:t>
            </w:r>
            <w:proofErr w:type="gramEnd"/>
            <w:r>
              <w:rPr>
                <w:rFonts w:ascii="Courier" w:hAnsi="Courier" w:cs="Courier"/>
                <w:b/>
                <w:color w:val="FF0000"/>
              </w:rPr>
              <w:t>S</w:t>
            </w:r>
            <w:r w:rsidRPr="00AF22D7">
              <w:rPr>
                <w:rFonts w:ascii="Courier" w:hAnsi="Courier" w:cs="Courier"/>
                <w:b/>
                <w:color w:val="FF0000"/>
              </w:rPr>
              <w:t>I</w:t>
            </w:r>
            <w:r>
              <w:rPr>
                <w:rFonts w:ascii="Courier" w:hAnsi="Courier" w:cs="Courier"/>
                <w:b/>
              </w:rPr>
              <w:t>]     ;</w:t>
            </w:r>
            <w:r w:rsidRPr="006D0286">
              <w:rPr>
                <w:rFonts w:ascii="Courier" w:hAnsi="Courier" w:cs="Courier"/>
                <w:b/>
              </w:rPr>
              <w:t>AL = 10h</w:t>
            </w:r>
          </w:p>
        </w:tc>
      </w:tr>
    </w:tbl>
    <w:p w14:paraId="7D26F499" w14:textId="77777777" w:rsidR="001E4288" w:rsidRDefault="001E4288" w:rsidP="00087580">
      <w:pPr>
        <w:rPr>
          <w:rFonts w:ascii="Times New Roman" w:hAnsi="Times New Roman" w:cs="Times New Roman"/>
        </w:rPr>
      </w:pPr>
    </w:p>
    <w:p w14:paraId="5A8296BA" w14:textId="77777777" w:rsidR="00CB6AF2" w:rsidRDefault="00CB6AF2" w:rsidP="00CB6AF2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Cs w:val="20"/>
        </w:rPr>
      </w:pPr>
      <w:r w:rsidRPr="00CB6AF2">
        <w:rPr>
          <w:rFonts w:ascii="Times-Roman" w:hAnsi="Times-Roman" w:cs="Times-Roman"/>
          <w:szCs w:val="20"/>
        </w:rPr>
        <w:t>The size of an operand may not be evident from the context of an instruction. The following instruction causes the assembler to generate an “operand must have size” error message:</w:t>
      </w:r>
    </w:p>
    <w:p w14:paraId="5EDD553B" w14:textId="77777777" w:rsidR="00CB6AF2" w:rsidRPr="00CB6AF2" w:rsidRDefault="00CB6AF2" w:rsidP="00CB6AF2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Cs w:val="20"/>
        </w:rPr>
      </w:pPr>
    </w:p>
    <w:p w14:paraId="6C1B9558" w14:textId="77777777" w:rsidR="00CB6AF2" w:rsidRDefault="00CB6AF2" w:rsidP="00CB6AF2">
      <w:pPr>
        <w:rPr>
          <w:rFonts w:ascii="Courier" w:hAnsi="Courier" w:cs="Courier"/>
          <w:b/>
          <w:color w:val="FF0000"/>
          <w:szCs w:val="18"/>
        </w:rPr>
      </w:pPr>
      <w:proofErr w:type="spellStart"/>
      <w:r w:rsidRPr="00CB6AF2">
        <w:rPr>
          <w:rFonts w:ascii="Courier" w:hAnsi="Courier" w:cs="Courier"/>
          <w:b/>
          <w:color w:val="0070C0"/>
          <w:szCs w:val="18"/>
        </w:rPr>
        <w:t>inc</w:t>
      </w:r>
      <w:proofErr w:type="spellEnd"/>
      <w:r w:rsidRPr="00CB6AF2">
        <w:rPr>
          <w:rFonts w:ascii="Courier" w:hAnsi="Courier" w:cs="Courier"/>
          <w:sz w:val="20"/>
          <w:szCs w:val="18"/>
        </w:rPr>
        <w:t xml:space="preserve"> [</w:t>
      </w:r>
      <w:proofErr w:type="spellStart"/>
      <w:r w:rsidRPr="00CB6AF2">
        <w:rPr>
          <w:rFonts w:ascii="Courier" w:hAnsi="Courier" w:cs="Courier"/>
          <w:b/>
          <w:color w:val="FF0000"/>
          <w:szCs w:val="18"/>
        </w:rPr>
        <w:t>esi</w:t>
      </w:r>
      <w:proofErr w:type="spellEnd"/>
      <w:r w:rsidRPr="00CB6AF2">
        <w:rPr>
          <w:rFonts w:ascii="Courier" w:hAnsi="Courier" w:cs="Courier"/>
          <w:sz w:val="20"/>
          <w:szCs w:val="18"/>
        </w:rPr>
        <w:t xml:space="preserve">] </w:t>
      </w:r>
      <w:r>
        <w:rPr>
          <w:rFonts w:ascii="Courier" w:hAnsi="Courier" w:cs="Courier"/>
          <w:sz w:val="20"/>
          <w:szCs w:val="18"/>
        </w:rPr>
        <w:tab/>
      </w:r>
      <w:r w:rsidRPr="00CB6AF2">
        <w:rPr>
          <w:rFonts w:ascii="Courier" w:hAnsi="Courier" w:cs="Courier"/>
          <w:sz w:val="20"/>
          <w:szCs w:val="18"/>
        </w:rPr>
        <w:t xml:space="preserve">; </w:t>
      </w:r>
      <w:r w:rsidRPr="00CB6AF2">
        <w:rPr>
          <w:rFonts w:ascii="Courier" w:hAnsi="Courier" w:cs="Courier"/>
          <w:b/>
          <w:color w:val="FF0000"/>
          <w:szCs w:val="18"/>
        </w:rPr>
        <w:t>error: operand must have size</w:t>
      </w:r>
    </w:p>
    <w:p w14:paraId="793D33CC" w14:textId="77777777" w:rsidR="00101435" w:rsidRDefault="00101435" w:rsidP="0010143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Cs w:val="20"/>
        </w:rPr>
      </w:pPr>
      <w:r w:rsidRPr="00101435">
        <w:rPr>
          <w:rFonts w:ascii="Times-Roman" w:hAnsi="Times-Roman" w:cs="Times-Roman"/>
          <w:szCs w:val="20"/>
        </w:rPr>
        <w:t>The PTR operator confirms the operand size:</w:t>
      </w:r>
    </w:p>
    <w:p w14:paraId="3BF9096D" w14:textId="77777777" w:rsidR="00101435" w:rsidRPr="00101435" w:rsidRDefault="00101435" w:rsidP="0010143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Cs w:val="20"/>
        </w:rPr>
      </w:pPr>
    </w:p>
    <w:p w14:paraId="5BEB7F3A" w14:textId="77777777" w:rsidR="009F034C" w:rsidRDefault="00101435" w:rsidP="00101435">
      <w:pPr>
        <w:rPr>
          <w:rFonts w:ascii="Courier" w:hAnsi="Courier" w:cs="Courier"/>
          <w:b/>
          <w:szCs w:val="18"/>
        </w:rPr>
      </w:pPr>
      <w:proofErr w:type="spellStart"/>
      <w:r w:rsidRPr="00101435">
        <w:rPr>
          <w:rFonts w:ascii="Courier" w:hAnsi="Courier" w:cs="Courier"/>
          <w:b/>
          <w:color w:val="0070C0"/>
          <w:szCs w:val="18"/>
        </w:rPr>
        <w:t>inc</w:t>
      </w:r>
      <w:proofErr w:type="spellEnd"/>
      <w:r w:rsidRPr="00101435">
        <w:rPr>
          <w:rFonts w:ascii="Courier" w:hAnsi="Courier" w:cs="Courier"/>
          <w:b/>
          <w:szCs w:val="18"/>
        </w:rPr>
        <w:t xml:space="preserve"> BYTE PTR [</w:t>
      </w:r>
      <w:proofErr w:type="spellStart"/>
      <w:r w:rsidRPr="00101435">
        <w:rPr>
          <w:rFonts w:ascii="Courier" w:hAnsi="Courier" w:cs="Courier"/>
          <w:b/>
          <w:color w:val="FF0000"/>
          <w:szCs w:val="18"/>
        </w:rPr>
        <w:t>esi</w:t>
      </w:r>
      <w:proofErr w:type="spellEnd"/>
      <w:r w:rsidRPr="00101435">
        <w:rPr>
          <w:rFonts w:ascii="Courier" w:hAnsi="Courier" w:cs="Courier"/>
          <w:b/>
          <w:szCs w:val="18"/>
        </w:rPr>
        <w:t>]</w:t>
      </w:r>
    </w:p>
    <w:p w14:paraId="747CABBC" w14:textId="77777777" w:rsidR="00C310AE" w:rsidRDefault="00C310AE" w:rsidP="00101435">
      <w:pPr>
        <w:rPr>
          <w:rFonts w:ascii="Courier" w:hAnsi="Courier" w:cs="Courier"/>
          <w:b/>
          <w:szCs w:val="18"/>
        </w:rPr>
      </w:pPr>
    </w:p>
    <w:p w14:paraId="6DD53910" w14:textId="77777777" w:rsidR="00C310AE" w:rsidRDefault="00C310AE" w:rsidP="00101435">
      <w:pPr>
        <w:rPr>
          <w:rFonts w:ascii="Courier" w:hAnsi="Courier" w:cs="Courier"/>
          <w:b/>
          <w:szCs w:val="18"/>
        </w:rPr>
      </w:pPr>
    </w:p>
    <w:p w14:paraId="27FB1F10" w14:textId="77777777" w:rsidR="00C310AE" w:rsidRDefault="00C310AE" w:rsidP="00101435">
      <w:pPr>
        <w:rPr>
          <w:rFonts w:ascii="Courier" w:hAnsi="Courier" w:cs="Courier"/>
          <w:b/>
          <w:szCs w:val="18"/>
        </w:rPr>
      </w:pPr>
    </w:p>
    <w:p w14:paraId="67E37337" w14:textId="77777777" w:rsidR="00311BEB" w:rsidRDefault="000C79F2" w:rsidP="00311BE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</w:t>
      </w:r>
      <w:r w:rsidR="009602A1">
        <w:rPr>
          <w:rFonts w:ascii="Times New Roman" w:hAnsi="Times New Roman" w:cs="Times New Roman"/>
          <w:b/>
          <w:sz w:val="28"/>
        </w:rPr>
        <w:t>.2</w:t>
      </w:r>
      <w:r w:rsidR="00C023F3">
        <w:rPr>
          <w:rFonts w:ascii="Times New Roman" w:hAnsi="Times New Roman" w:cs="Times New Roman"/>
          <w:b/>
          <w:sz w:val="28"/>
        </w:rPr>
        <w:t xml:space="preserve">Arrays Manipulation 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3569" w14:paraId="77EDB717" w14:textId="77777777" w:rsidTr="00C81F7D">
        <w:tc>
          <w:tcPr>
            <w:tcW w:w="3116" w:type="dxa"/>
            <w:shd w:val="clear" w:color="auto" w:fill="BFBFBF" w:themeFill="background1" w:themeFillShade="BF"/>
          </w:tcPr>
          <w:p w14:paraId="1BC7ECFC" w14:textId="77777777" w:rsidR="00F63569" w:rsidRPr="00C310AE" w:rsidRDefault="00F63569" w:rsidP="00C310A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310AE">
              <w:rPr>
                <w:rFonts w:ascii="Times New Roman" w:hAnsi="Times New Roman" w:cs="Times New Roman"/>
                <w:b/>
                <w:sz w:val="24"/>
              </w:rPr>
              <w:lastRenderedPageBreak/>
              <w:t>Using Indirect Operands</w:t>
            </w:r>
          </w:p>
        </w:tc>
        <w:tc>
          <w:tcPr>
            <w:tcW w:w="6234" w:type="dxa"/>
            <w:gridSpan w:val="2"/>
            <w:shd w:val="clear" w:color="auto" w:fill="BFBFBF" w:themeFill="background1" w:themeFillShade="BF"/>
          </w:tcPr>
          <w:p w14:paraId="5FDB3784" w14:textId="77777777" w:rsidR="00F63569" w:rsidRDefault="00F63569" w:rsidP="00F6356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Using Indexed Operands</w:t>
            </w:r>
          </w:p>
        </w:tc>
      </w:tr>
      <w:tr w:rsidR="00C310AE" w14:paraId="29003BD5" w14:textId="77777777" w:rsidTr="00C310AE">
        <w:tc>
          <w:tcPr>
            <w:tcW w:w="3116" w:type="dxa"/>
          </w:tcPr>
          <w:p w14:paraId="7595DC06" w14:textId="77777777" w:rsidR="00C310AE" w:rsidRPr="00311BEB" w:rsidRDefault="00C310AE" w:rsidP="00C310AE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C023F3">
              <w:rPr>
                <w:rFonts w:ascii="Courier" w:hAnsi="Courier" w:cs="Courier"/>
                <w:b/>
                <w:szCs w:val="18"/>
              </w:rPr>
              <w:t>.data</w:t>
            </w:r>
          </w:p>
          <w:p w14:paraId="1126B6F6" w14:textId="77777777" w:rsidR="00C310AE" w:rsidRDefault="00C310AE" w:rsidP="00C310AE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szCs w:val="18"/>
              </w:rPr>
            </w:pPr>
            <w:proofErr w:type="spellStart"/>
            <w:r w:rsidRPr="00C023F3">
              <w:rPr>
                <w:rFonts w:ascii="Courier" w:hAnsi="Courier" w:cs="Courier"/>
                <w:b/>
                <w:color w:val="0070C0"/>
                <w:szCs w:val="18"/>
              </w:rPr>
              <w:t>arrayW</w:t>
            </w:r>
            <w:proofErr w:type="spellEnd"/>
            <w:r w:rsidRPr="00C023F3">
              <w:rPr>
                <w:rFonts w:ascii="Courier" w:hAnsi="Courier" w:cs="Courier"/>
                <w:b/>
                <w:szCs w:val="18"/>
              </w:rPr>
              <w:t xml:space="preserve"> WORD 1000h,2000h,3000h</w:t>
            </w:r>
          </w:p>
          <w:p w14:paraId="1545BAAF" w14:textId="77777777" w:rsidR="00C310AE" w:rsidRPr="00C023F3" w:rsidRDefault="00C310AE" w:rsidP="00C310AE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szCs w:val="18"/>
              </w:rPr>
            </w:pPr>
          </w:p>
          <w:p w14:paraId="2F1791B5" w14:textId="77777777" w:rsidR="00C310AE" w:rsidRPr="00C023F3" w:rsidRDefault="00C310AE" w:rsidP="00C310AE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szCs w:val="18"/>
              </w:rPr>
            </w:pPr>
            <w:proofErr w:type="gramStart"/>
            <w:r w:rsidRPr="00C023F3">
              <w:rPr>
                <w:rFonts w:ascii="Courier" w:hAnsi="Courier" w:cs="Courier"/>
                <w:b/>
                <w:szCs w:val="18"/>
              </w:rPr>
              <w:t>.code</w:t>
            </w:r>
            <w:proofErr w:type="gramEnd"/>
          </w:p>
          <w:p w14:paraId="363DA731" w14:textId="77777777" w:rsidR="00C310AE" w:rsidRDefault="00C310AE" w:rsidP="00C310AE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0070C0"/>
                <w:szCs w:val="18"/>
              </w:rPr>
            </w:pPr>
          </w:p>
          <w:p w14:paraId="7643E5DA" w14:textId="77777777" w:rsidR="00C310AE" w:rsidRPr="00C023F3" w:rsidRDefault="00C310AE" w:rsidP="00C310AE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szCs w:val="18"/>
              </w:rPr>
            </w:pPr>
            <w:proofErr w:type="spellStart"/>
            <w:proofErr w:type="gramStart"/>
            <w:r w:rsidRPr="00C023F3">
              <w:rPr>
                <w:rFonts w:ascii="Courier" w:hAnsi="Courier" w:cs="Courier"/>
                <w:b/>
                <w:color w:val="0070C0"/>
                <w:szCs w:val="18"/>
              </w:rPr>
              <w:t>mov</w:t>
            </w:r>
            <w:r w:rsidRPr="00C023F3">
              <w:rPr>
                <w:rFonts w:ascii="Courier" w:hAnsi="Courier" w:cs="Courier"/>
                <w:b/>
                <w:color w:val="FF0000"/>
                <w:szCs w:val="18"/>
              </w:rPr>
              <w:t>esi</w:t>
            </w:r>
            <w:r w:rsidRPr="00C023F3">
              <w:rPr>
                <w:rFonts w:ascii="Courier" w:hAnsi="Courier" w:cs="Courier"/>
                <w:b/>
                <w:szCs w:val="18"/>
              </w:rPr>
              <w:t>,OFFSET</w:t>
            </w:r>
            <w:proofErr w:type="spellEnd"/>
            <w:proofErr w:type="gramEnd"/>
            <w:r w:rsidRPr="00C023F3">
              <w:rPr>
                <w:rFonts w:ascii="Courier" w:hAnsi="Courier" w:cs="Courier"/>
                <w:b/>
                <w:szCs w:val="18"/>
              </w:rPr>
              <w:t xml:space="preserve"> </w:t>
            </w:r>
            <w:proofErr w:type="spellStart"/>
            <w:r w:rsidRPr="00C023F3">
              <w:rPr>
                <w:rFonts w:ascii="Courier" w:hAnsi="Courier" w:cs="Courier"/>
                <w:b/>
                <w:color w:val="0070C0"/>
                <w:szCs w:val="18"/>
              </w:rPr>
              <w:t>arrayW</w:t>
            </w:r>
            <w:proofErr w:type="spellEnd"/>
          </w:p>
          <w:p w14:paraId="25D5E158" w14:textId="77777777" w:rsidR="00C310AE" w:rsidRPr="00C023F3" w:rsidRDefault="00C310AE" w:rsidP="00C310AE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szCs w:val="18"/>
              </w:rPr>
            </w:pPr>
            <w:proofErr w:type="spellStart"/>
            <w:proofErr w:type="gramStart"/>
            <w:r w:rsidRPr="00C023F3">
              <w:rPr>
                <w:rFonts w:ascii="Courier" w:hAnsi="Courier" w:cs="Courier"/>
                <w:b/>
                <w:color w:val="0070C0"/>
                <w:szCs w:val="18"/>
              </w:rPr>
              <w:t>mov</w:t>
            </w:r>
            <w:r w:rsidRPr="00C023F3">
              <w:rPr>
                <w:rFonts w:ascii="Courier" w:hAnsi="Courier" w:cs="Courier"/>
                <w:b/>
                <w:color w:val="FF0000"/>
                <w:szCs w:val="18"/>
              </w:rPr>
              <w:t>ax</w:t>
            </w:r>
            <w:proofErr w:type="spellEnd"/>
            <w:r w:rsidRPr="00C023F3">
              <w:rPr>
                <w:rFonts w:ascii="Courier" w:hAnsi="Courier" w:cs="Courier"/>
                <w:b/>
                <w:szCs w:val="18"/>
              </w:rPr>
              <w:t>,[</w:t>
            </w:r>
            <w:proofErr w:type="spellStart"/>
            <w:proofErr w:type="gramEnd"/>
            <w:r w:rsidRPr="00C023F3">
              <w:rPr>
                <w:rFonts w:ascii="Courier" w:hAnsi="Courier" w:cs="Courier"/>
                <w:b/>
                <w:color w:val="FF0000"/>
                <w:szCs w:val="18"/>
              </w:rPr>
              <w:t>esi</w:t>
            </w:r>
            <w:proofErr w:type="spellEnd"/>
            <w:r w:rsidRPr="00C023F3">
              <w:rPr>
                <w:rFonts w:ascii="Courier" w:hAnsi="Courier" w:cs="Courier"/>
                <w:b/>
                <w:szCs w:val="18"/>
              </w:rPr>
              <w:t xml:space="preserve">] </w:t>
            </w:r>
            <w:r>
              <w:rPr>
                <w:rFonts w:ascii="Courier" w:hAnsi="Courier" w:cs="Courier"/>
                <w:b/>
                <w:szCs w:val="18"/>
              </w:rPr>
              <w:tab/>
            </w:r>
            <w:r>
              <w:rPr>
                <w:rFonts w:ascii="Courier" w:hAnsi="Courier" w:cs="Courier"/>
                <w:b/>
                <w:szCs w:val="18"/>
              </w:rPr>
              <w:tab/>
            </w:r>
            <w:r>
              <w:rPr>
                <w:rFonts w:ascii="Courier" w:hAnsi="Courier" w:cs="Courier"/>
                <w:b/>
                <w:szCs w:val="18"/>
              </w:rPr>
              <w:tab/>
            </w:r>
            <w:r w:rsidRPr="00C023F3">
              <w:rPr>
                <w:rFonts w:ascii="Courier" w:hAnsi="Courier" w:cs="Courier"/>
                <w:b/>
                <w:szCs w:val="18"/>
              </w:rPr>
              <w:t>; AX = 1000h</w:t>
            </w:r>
          </w:p>
          <w:p w14:paraId="1932BE45" w14:textId="77777777" w:rsidR="00C310AE" w:rsidRPr="00C023F3" w:rsidRDefault="00C310AE" w:rsidP="00C310AE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szCs w:val="18"/>
              </w:rPr>
            </w:pPr>
            <w:r w:rsidRPr="00C023F3">
              <w:rPr>
                <w:rFonts w:ascii="Courier" w:hAnsi="Courier" w:cs="Courier"/>
                <w:b/>
                <w:color w:val="0070C0"/>
                <w:szCs w:val="18"/>
              </w:rPr>
              <w:t>add</w:t>
            </w:r>
            <w:r w:rsidRPr="00C023F3">
              <w:rPr>
                <w:rFonts w:ascii="Courier" w:hAnsi="Courier" w:cs="Courier"/>
                <w:b/>
                <w:color w:val="FF0000"/>
                <w:szCs w:val="18"/>
              </w:rPr>
              <w:t>esi</w:t>
            </w:r>
            <w:r w:rsidRPr="00C023F3">
              <w:rPr>
                <w:rFonts w:ascii="Courier" w:hAnsi="Courier" w:cs="Courier"/>
                <w:b/>
                <w:szCs w:val="18"/>
              </w:rPr>
              <w:t>,2</w:t>
            </w:r>
          </w:p>
          <w:p w14:paraId="4ABA139D" w14:textId="77777777" w:rsidR="00C310AE" w:rsidRPr="00C023F3" w:rsidRDefault="00C310AE" w:rsidP="00C310AE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szCs w:val="18"/>
              </w:rPr>
            </w:pPr>
            <w:proofErr w:type="spellStart"/>
            <w:proofErr w:type="gramStart"/>
            <w:r w:rsidRPr="00C023F3">
              <w:rPr>
                <w:rFonts w:ascii="Courier" w:hAnsi="Courier" w:cs="Courier"/>
                <w:b/>
                <w:color w:val="0070C0"/>
                <w:szCs w:val="18"/>
              </w:rPr>
              <w:t>mov</w:t>
            </w:r>
            <w:r w:rsidRPr="00C023F3">
              <w:rPr>
                <w:rFonts w:ascii="Courier" w:hAnsi="Courier" w:cs="Courier"/>
                <w:b/>
                <w:color w:val="FF0000"/>
                <w:szCs w:val="18"/>
              </w:rPr>
              <w:t>ax</w:t>
            </w:r>
            <w:proofErr w:type="spellEnd"/>
            <w:r w:rsidRPr="00C023F3">
              <w:rPr>
                <w:rFonts w:ascii="Courier" w:hAnsi="Courier" w:cs="Courier"/>
                <w:b/>
                <w:szCs w:val="18"/>
              </w:rPr>
              <w:t>,[</w:t>
            </w:r>
            <w:proofErr w:type="spellStart"/>
            <w:proofErr w:type="gramEnd"/>
            <w:r w:rsidRPr="00C023F3">
              <w:rPr>
                <w:rFonts w:ascii="Courier" w:hAnsi="Courier" w:cs="Courier"/>
                <w:b/>
                <w:color w:val="FF0000"/>
                <w:szCs w:val="18"/>
              </w:rPr>
              <w:t>esi</w:t>
            </w:r>
            <w:proofErr w:type="spellEnd"/>
            <w:r w:rsidRPr="00C023F3">
              <w:rPr>
                <w:rFonts w:ascii="Courier" w:hAnsi="Courier" w:cs="Courier"/>
                <w:b/>
                <w:szCs w:val="18"/>
              </w:rPr>
              <w:t>]</w:t>
            </w:r>
            <w:r>
              <w:rPr>
                <w:rFonts w:ascii="Courier" w:hAnsi="Courier" w:cs="Courier"/>
                <w:b/>
                <w:szCs w:val="18"/>
              </w:rPr>
              <w:tab/>
            </w:r>
            <w:r>
              <w:rPr>
                <w:rFonts w:ascii="Courier" w:hAnsi="Courier" w:cs="Courier"/>
                <w:b/>
                <w:szCs w:val="18"/>
              </w:rPr>
              <w:tab/>
            </w:r>
            <w:r>
              <w:rPr>
                <w:rFonts w:ascii="Courier" w:hAnsi="Courier" w:cs="Courier"/>
                <w:b/>
                <w:szCs w:val="18"/>
              </w:rPr>
              <w:tab/>
            </w:r>
            <w:r w:rsidRPr="00C023F3">
              <w:rPr>
                <w:rFonts w:ascii="Courier" w:hAnsi="Courier" w:cs="Courier"/>
                <w:b/>
                <w:szCs w:val="18"/>
              </w:rPr>
              <w:t xml:space="preserve">; AX = </w:t>
            </w:r>
            <w:r>
              <w:rPr>
                <w:rFonts w:ascii="Courier" w:hAnsi="Courier" w:cs="Courier"/>
                <w:b/>
                <w:szCs w:val="18"/>
              </w:rPr>
              <w:t>2000h</w:t>
            </w:r>
          </w:p>
          <w:p w14:paraId="5F8F50DD" w14:textId="77777777" w:rsidR="00C310AE" w:rsidRPr="00C023F3" w:rsidRDefault="00C310AE" w:rsidP="00C310AE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szCs w:val="18"/>
              </w:rPr>
            </w:pPr>
            <w:r w:rsidRPr="00C023F3">
              <w:rPr>
                <w:rFonts w:ascii="Courier" w:hAnsi="Courier" w:cs="Courier"/>
                <w:b/>
                <w:color w:val="0070C0"/>
                <w:szCs w:val="18"/>
              </w:rPr>
              <w:t>add</w:t>
            </w:r>
            <w:r w:rsidRPr="00C023F3">
              <w:rPr>
                <w:rFonts w:ascii="Courier" w:hAnsi="Courier" w:cs="Courier"/>
                <w:b/>
                <w:color w:val="FF0000"/>
                <w:szCs w:val="18"/>
              </w:rPr>
              <w:t>esi</w:t>
            </w:r>
            <w:r>
              <w:rPr>
                <w:rFonts w:ascii="Courier" w:hAnsi="Courier" w:cs="Courier"/>
                <w:b/>
                <w:szCs w:val="18"/>
              </w:rPr>
              <w:t>,1</w:t>
            </w:r>
          </w:p>
          <w:p w14:paraId="181E1E88" w14:textId="77777777" w:rsidR="00C310AE" w:rsidRDefault="00C310AE" w:rsidP="00C310AE">
            <w:pPr>
              <w:rPr>
                <w:rFonts w:ascii="Courier" w:hAnsi="Courier" w:cs="Courier"/>
                <w:b/>
                <w:szCs w:val="18"/>
              </w:rPr>
            </w:pPr>
            <w:proofErr w:type="spellStart"/>
            <w:proofErr w:type="gramStart"/>
            <w:r w:rsidRPr="00C023F3">
              <w:rPr>
                <w:rFonts w:ascii="Courier" w:hAnsi="Courier" w:cs="Courier"/>
                <w:b/>
                <w:color w:val="0070C0"/>
                <w:szCs w:val="18"/>
              </w:rPr>
              <w:t>mov</w:t>
            </w:r>
            <w:r w:rsidRPr="00C023F3">
              <w:rPr>
                <w:rFonts w:ascii="Courier" w:hAnsi="Courier" w:cs="Courier"/>
                <w:b/>
                <w:color w:val="FF0000"/>
                <w:szCs w:val="18"/>
              </w:rPr>
              <w:t>ax</w:t>
            </w:r>
            <w:proofErr w:type="spellEnd"/>
            <w:r w:rsidRPr="00C023F3">
              <w:rPr>
                <w:rFonts w:ascii="Courier" w:hAnsi="Courier" w:cs="Courier"/>
                <w:b/>
                <w:szCs w:val="18"/>
              </w:rPr>
              <w:t>,[</w:t>
            </w:r>
            <w:proofErr w:type="spellStart"/>
            <w:proofErr w:type="gramEnd"/>
            <w:r w:rsidRPr="00C023F3">
              <w:rPr>
                <w:rFonts w:ascii="Courier" w:hAnsi="Courier" w:cs="Courier"/>
                <w:b/>
                <w:color w:val="FF0000"/>
                <w:szCs w:val="18"/>
              </w:rPr>
              <w:t>esi</w:t>
            </w:r>
            <w:proofErr w:type="spellEnd"/>
            <w:r w:rsidRPr="00C023F3">
              <w:rPr>
                <w:rFonts w:ascii="Courier" w:hAnsi="Courier" w:cs="Courier"/>
                <w:b/>
                <w:szCs w:val="18"/>
              </w:rPr>
              <w:t>]</w:t>
            </w:r>
            <w:r>
              <w:rPr>
                <w:rFonts w:ascii="Courier" w:hAnsi="Courier" w:cs="Courier"/>
                <w:b/>
                <w:szCs w:val="18"/>
              </w:rPr>
              <w:tab/>
            </w:r>
          </w:p>
          <w:p w14:paraId="5685FEA1" w14:textId="77777777" w:rsidR="00C310AE" w:rsidRPr="00C310AE" w:rsidRDefault="00C310AE" w:rsidP="00C310AE">
            <w:pPr>
              <w:rPr>
                <w:rFonts w:ascii="Courier" w:hAnsi="Courier" w:cs="Courier"/>
                <w:b/>
                <w:szCs w:val="18"/>
              </w:rPr>
            </w:pPr>
            <w:r w:rsidRPr="00C023F3">
              <w:rPr>
                <w:rFonts w:ascii="Courier" w:hAnsi="Courier" w:cs="Courier"/>
                <w:b/>
                <w:szCs w:val="18"/>
              </w:rPr>
              <w:t xml:space="preserve">; AX </w:t>
            </w:r>
            <w:proofErr w:type="gramStart"/>
            <w:r w:rsidRPr="00C023F3">
              <w:rPr>
                <w:rFonts w:ascii="Courier" w:hAnsi="Courier" w:cs="Courier"/>
                <w:b/>
                <w:szCs w:val="18"/>
              </w:rPr>
              <w:t xml:space="preserve">=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18"/>
              </w:rPr>
              <w:t>???</w:t>
            </w:r>
            <w:proofErr w:type="gramEnd"/>
          </w:p>
          <w:p w14:paraId="6D863B4E" w14:textId="77777777" w:rsidR="00C310AE" w:rsidRDefault="00C310AE" w:rsidP="00311BEB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117" w:type="dxa"/>
          </w:tcPr>
          <w:p w14:paraId="519E10DA" w14:textId="77777777" w:rsidR="00C310AE" w:rsidRDefault="00C310AE" w:rsidP="00311BEB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14:paraId="37F95C3A" w14:textId="77777777" w:rsidR="004B7CB9" w:rsidRDefault="004B7CB9" w:rsidP="00311BEB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14:paraId="7453FF86" w14:textId="77777777" w:rsidR="004B7CB9" w:rsidRPr="00C023F3" w:rsidRDefault="004B7CB9" w:rsidP="004B7CB9">
            <w:pPr>
              <w:spacing w:after="200" w:line="276" w:lineRule="auto"/>
              <w:rPr>
                <w:rFonts w:ascii="Courier" w:hAnsi="Courier" w:cs="Courier"/>
                <w:b/>
                <w:szCs w:val="18"/>
              </w:rPr>
            </w:pPr>
          </w:p>
          <w:p w14:paraId="557EAB71" w14:textId="77777777" w:rsidR="004B7CB9" w:rsidRPr="00C023F3" w:rsidRDefault="004B7CB9" w:rsidP="004B7CB9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szCs w:val="18"/>
              </w:rPr>
            </w:pPr>
            <w:proofErr w:type="gramStart"/>
            <w:r w:rsidRPr="00C023F3">
              <w:rPr>
                <w:rFonts w:ascii="Courier" w:hAnsi="Courier" w:cs="Courier"/>
                <w:b/>
                <w:szCs w:val="18"/>
              </w:rPr>
              <w:t>.code</w:t>
            </w:r>
            <w:proofErr w:type="gramEnd"/>
          </w:p>
          <w:p w14:paraId="77840050" w14:textId="77777777" w:rsidR="004B7CB9" w:rsidRDefault="004B7CB9" w:rsidP="004B7CB9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0070C0"/>
                <w:szCs w:val="18"/>
              </w:rPr>
            </w:pPr>
          </w:p>
          <w:p w14:paraId="1E0CFD58" w14:textId="77777777" w:rsidR="004B7CB9" w:rsidRPr="00C023F3" w:rsidRDefault="004B7CB9" w:rsidP="004B7CB9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szCs w:val="18"/>
              </w:rPr>
            </w:pPr>
            <w:r w:rsidRPr="00C023F3">
              <w:rPr>
                <w:rFonts w:ascii="Courier" w:hAnsi="Courier" w:cs="Courier"/>
                <w:b/>
                <w:color w:val="0070C0"/>
                <w:szCs w:val="18"/>
              </w:rPr>
              <w:t>mov</w:t>
            </w:r>
            <w:r w:rsidRPr="00C023F3">
              <w:rPr>
                <w:rFonts w:ascii="Courier" w:hAnsi="Courier" w:cs="Courier"/>
                <w:b/>
                <w:color w:val="FF0000"/>
                <w:szCs w:val="18"/>
              </w:rPr>
              <w:t>esi</w:t>
            </w:r>
            <w:r w:rsidRPr="00C023F3">
              <w:rPr>
                <w:rFonts w:ascii="Courier" w:hAnsi="Courier" w:cs="Courier"/>
                <w:b/>
                <w:szCs w:val="18"/>
              </w:rPr>
              <w:t>,</w:t>
            </w:r>
            <w:r>
              <w:rPr>
                <w:rFonts w:ascii="Courier" w:hAnsi="Courier" w:cs="Courier"/>
                <w:b/>
                <w:szCs w:val="18"/>
              </w:rPr>
              <w:t>0</w:t>
            </w:r>
          </w:p>
          <w:p w14:paraId="735FCB3E" w14:textId="77777777" w:rsidR="004B7CB9" w:rsidRPr="00C023F3" w:rsidRDefault="004B7CB9" w:rsidP="004B7CB9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szCs w:val="18"/>
              </w:rPr>
            </w:pPr>
            <w:proofErr w:type="spellStart"/>
            <w:proofErr w:type="gramStart"/>
            <w:r w:rsidRPr="00C023F3">
              <w:rPr>
                <w:rFonts w:ascii="Courier" w:hAnsi="Courier" w:cs="Courier"/>
                <w:b/>
                <w:color w:val="0070C0"/>
                <w:szCs w:val="18"/>
              </w:rPr>
              <w:t>mov</w:t>
            </w:r>
            <w:r w:rsidRPr="00C023F3">
              <w:rPr>
                <w:rFonts w:ascii="Courier" w:hAnsi="Courier" w:cs="Courier"/>
                <w:b/>
                <w:color w:val="FF0000"/>
                <w:szCs w:val="18"/>
              </w:rPr>
              <w:t>ax</w:t>
            </w:r>
            <w:proofErr w:type="spellEnd"/>
            <w:r w:rsidRPr="00C023F3">
              <w:rPr>
                <w:rFonts w:ascii="Courier" w:hAnsi="Courier" w:cs="Courier"/>
                <w:b/>
                <w:szCs w:val="18"/>
              </w:rPr>
              <w:t>,[</w:t>
            </w:r>
            <w:proofErr w:type="spellStart"/>
            <w:proofErr w:type="gramEnd"/>
            <w:r w:rsidRPr="00C023F3">
              <w:rPr>
                <w:rFonts w:ascii="Courier" w:hAnsi="Courier" w:cs="Courier"/>
                <w:b/>
                <w:color w:val="0070C0"/>
                <w:szCs w:val="18"/>
              </w:rPr>
              <w:t>arrayW</w:t>
            </w:r>
            <w:r w:rsidRPr="004B7CB9">
              <w:rPr>
                <w:rFonts w:ascii="Courier" w:hAnsi="Courier" w:cs="Courier"/>
                <w:b/>
                <w:color w:val="000000" w:themeColor="text1"/>
                <w:szCs w:val="18"/>
              </w:rPr>
              <w:t>+</w:t>
            </w:r>
            <w:r w:rsidRPr="00C023F3">
              <w:rPr>
                <w:rFonts w:ascii="Courier" w:hAnsi="Courier" w:cs="Courier"/>
                <w:b/>
                <w:color w:val="FF0000"/>
                <w:szCs w:val="18"/>
              </w:rPr>
              <w:t>esi</w:t>
            </w:r>
            <w:proofErr w:type="spellEnd"/>
            <w:r w:rsidRPr="00C023F3">
              <w:rPr>
                <w:rFonts w:ascii="Courier" w:hAnsi="Courier" w:cs="Courier"/>
                <w:b/>
                <w:szCs w:val="18"/>
              </w:rPr>
              <w:t xml:space="preserve">] </w:t>
            </w:r>
            <w:r>
              <w:rPr>
                <w:rFonts w:ascii="Courier" w:hAnsi="Courier" w:cs="Courier"/>
                <w:b/>
                <w:szCs w:val="18"/>
              </w:rPr>
              <w:tab/>
            </w:r>
            <w:r>
              <w:rPr>
                <w:rFonts w:ascii="Courier" w:hAnsi="Courier" w:cs="Courier"/>
                <w:b/>
                <w:szCs w:val="18"/>
              </w:rPr>
              <w:tab/>
            </w:r>
            <w:r w:rsidRPr="00C023F3">
              <w:rPr>
                <w:rFonts w:ascii="Courier" w:hAnsi="Courier" w:cs="Courier"/>
                <w:b/>
                <w:szCs w:val="18"/>
              </w:rPr>
              <w:t>; AX = 1000h</w:t>
            </w:r>
          </w:p>
          <w:p w14:paraId="3D050528" w14:textId="77777777" w:rsidR="004B7CB9" w:rsidRPr="00C023F3" w:rsidRDefault="004B7CB9" w:rsidP="004B7CB9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szCs w:val="18"/>
              </w:rPr>
            </w:pPr>
            <w:r w:rsidRPr="00C023F3">
              <w:rPr>
                <w:rFonts w:ascii="Courier" w:hAnsi="Courier" w:cs="Courier"/>
                <w:b/>
                <w:color w:val="0070C0"/>
                <w:szCs w:val="18"/>
              </w:rPr>
              <w:t>add</w:t>
            </w:r>
            <w:r w:rsidRPr="00C023F3">
              <w:rPr>
                <w:rFonts w:ascii="Courier" w:hAnsi="Courier" w:cs="Courier"/>
                <w:b/>
                <w:color w:val="FF0000"/>
                <w:szCs w:val="18"/>
              </w:rPr>
              <w:t>esi</w:t>
            </w:r>
            <w:r w:rsidRPr="00C023F3">
              <w:rPr>
                <w:rFonts w:ascii="Courier" w:hAnsi="Courier" w:cs="Courier"/>
                <w:b/>
                <w:szCs w:val="18"/>
              </w:rPr>
              <w:t>,2</w:t>
            </w:r>
          </w:p>
          <w:p w14:paraId="04A39E49" w14:textId="77777777" w:rsidR="004B7CB9" w:rsidRPr="00C023F3" w:rsidRDefault="004B7CB9" w:rsidP="004B7CB9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szCs w:val="18"/>
              </w:rPr>
            </w:pPr>
            <w:proofErr w:type="spellStart"/>
            <w:proofErr w:type="gramStart"/>
            <w:r w:rsidRPr="00C023F3">
              <w:rPr>
                <w:rFonts w:ascii="Courier" w:hAnsi="Courier" w:cs="Courier"/>
                <w:b/>
                <w:color w:val="0070C0"/>
                <w:szCs w:val="18"/>
              </w:rPr>
              <w:t>mov</w:t>
            </w:r>
            <w:r w:rsidRPr="00C023F3">
              <w:rPr>
                <w:rFonts w:ascii="Courier" w:hAnsi="Courier" w:cs="Courier"/>
                <w:b/>
                <w:color w:val="FF0000"/>
                <w:szCs w:val="18"/>
              </w:rPr>
              <w:t>ax</w:t>
            </w:r>
            <w:proofErr w:type="spellEnd"/>
            <w:r w:rsidRPr="00C023F3">
              <w:rPr>
                <w:rFonts w:ascii="Courier" w:hAnsi="Courier" w:cs="Courier"/>
                <w:b/>
                <w:szCs w:val="18"/>
              </w:rPr>
              <w:t>,[</w:t>
            </w:r>
            <w:proofErr w:type="spellStart"/>
            <w:proofErr w:type="gramEnd"/>
            <w:r w:rsidRPr="00C023F3">
              <w:rPr>
                <w:rFonts w:ascii="Courier" w:hAnsi="Courier" w:cs="Courier"/>
                <w:b/>
                <w:color w:val="0070C0"/>
                <w:szCs w:val="18"/>
              </w:rPr>
              <w:t>arrayW</w:t>
            </w:r>
            <w:r w:rsidRPr="004B7CB9">
              <w:rPr>
                <w:rFonts w:ascii="Courier" w:hAnsi="Courier" w:cs="Courier"/>
                <w:b/>
                <w:color w:val="000000" w:themeColor="text1"/>
                <w:szCs w:val="18"/>
              </w:rPr>
              <w:t>+</w:t>
            </w:r>
            <w:r w:rsidRPr="00C023F3">
              <w:rPr>
                <w:rFonts w:ascii="Courier" w:hAnsi="Courier" w:cs="Courier"/>
                <w:b/>
                <w:color w:val="FF0000"/>
                <w:szCs w:val="18"/>
              </w:rPr>
              <w:t>esi</w:t>
            </w:r>
            <w:proofErr w:type="spellEnd"/>
            <w:r w:rsidRPr="00C023F3">
              <w:rPr>
                <w:rFonts w:ascii="Courier" w:hAnsi="Courier" w:cs="Courier"/>
                <w:b/>
                <w:szCs w:val="18"/>
              </w:rPr>
              <w:t>]</w:t>
            </w:r>
            <w:r>
              <w:rPr>
                <w:rFonts w:ascii="Courier" w:hAnsi="Courier" w:cs="Courier"/>
                <w:b/>
                <w:szCs w:val="18"/>
              </w:rPr>
              <w:tab/>
            </w:r>
            <w:r>
              <w:rPr>
                <w:rFonts w:ascii="Courier" w:hAnsi="Courier" w:cs="Courier"/>
                <w:b/>
                <w:szCs w:val="18"/>
              </w:rPr>
              <w:tab/>
            </w:r>
            <w:r w:rsidRPr="00C023F3">
              <w:rPr>
                <w:rFonts w:ascii="Courier" w:hAnsi="Courier" w:cs="Courier"/>
                <w:b/>
                <w:szCs w:val="18"/>
              </w:rPr>
              <w:t xml:space="preserve">; AX = </w:t>
            </w:r>
            <w:r>
              <w:rPr>
                <w:rFonts w:ascii="Courier" w:hAnsi="Courier" w:cs="Courier"/>
                <w:b/>
                <w:szCs w:val="18"/>
              </w:rPr>
              <w:t>2000h</w:t>
            </w:r>
          </w:p>
          <w:p w14:paraId="13FC0654" w14:textId="77777777" w:rsidR="004B7CB9" w:rsidRPr="00C023F3" w:rsidRDefault="004B7CB9" w:rsidP="004B7CB9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szCs w:val="18"/>
              </w:rPr>
            </w:pPr>
            <w:r w:rsidRPr="00C023F3">
              <w:rPr>
                <w:rFonts w:ascii="Courier" w:hAnsi="Courier" w:cs="Courier"/>
                <w:b/>
                <w:color w:val="0070C0"/>
                <w:szCs w:val="18"/>
              </w:rPr>
              <w:t>add</w:t>
            </w:r>
            <w:r w:rsidRPr="00C023F3">
              <w:rPr>
                <w:rFonts w:ascii="Courier" w:hAnsi="Courier" w:cs="Courier"/>
                <w:b/>
                <w:color w:val="FF0000"/>
                <w:szCs w:val="18"/>
              </w:rPr>
              <w:t>esi</w:t>
            </w:r>
            <w:r>
              <w:rPr>
                <w:rFonts w:ascii="Courier" w:hAnsi="Courier" w:cs="Courier"/>
                <w:b/>
                <w:szCs w:val="18"/>
              </w:rPr>
              <w:t>,1</w:t>
            </w:r>
          </w:p>
          <w:p w14:paraId="468B73A5" w14:textId="77777777" w:rsidR="004B7CB9" w:rsidRPr="00C023F3" w:rsidRDefault="004B7CB9" w:rsidP="004B7CB9">
            <w:pPr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proofErr w:type="gramStart"/>
            <w:r w:rsidRPr="00C023F3">
              <w:rPr>
                <w:rFonts w:ascii="Courier" w:hAnsi="Courier" w:cs="Courier"/>
                <w:b/>
                <w:color w:val="0070C0"/>
                <w:szCs w:val="18"/>
              </w:rPr>
              <w:t>mov</w:t>
            </w:r>
            <w:r w:rsidRPr="00C023F3">
              <w:rPr>
                <w:rFonts w:ascii="Courier" w:hAnsi="Courier" w:cs="Courier"/>
                <w:b/>
                <w:color w:val="FF0000"/>
                <w:szCs w:val="18"/>
              </w:rPr>
              <w:t>ax</w:t>
            </w:r>
            <w:proofErr w:type="spellEnd"/>
            <w:r w:rsidRPr="00C023F3">
              <w:rPr>
                <w:rFonts w:ascii="Courier" w:hAnsi="Courier" w:cs="Courier"/>
                <w:b/>
                <w:szCs w:val="18"/>
              </w:rPr>
              <w:t>,[</w:t>
            </w:r>
            <w:proofErr w:type="spellStart"/>
            <w:proofErr w:type="gramEnd"/>
            <w:r w:rsidRPr="00C023F3">
              <w:rPr>
                <w:rFonts w:ascii="Courier" w:hAnsi="Courier" w:cs="Courier"/>
                <w:b/>
                <w:color w:val="0070C0"/>
                <w:szCs w:val="18"/>
              </w:rPr>
              <w:t>arrayW</w:t>
            </w:r>
            <w:r w:rsidRPr="004B7CB9">
              <w:rPr>
                <w:rFonts w:ascii="Courier" w:hAnsi="Courier" w:cs="Courier"/>
                <w:b/>
                <w:color w:val="000000" w:themeColor="text1"/>
                <w:szCs w:val="18"/>
              </w:rPr>
              <w:t>+</w:t>
            </w:r>
            <w:r w:rsidRPr="00C023F3">
              <w:rPr>
                <w:rFonts w:ascii="Courier" w:hAnsi="Courier" w:cs="Courier"/>
                <w:b/>
                <w:color w:val="FF0000"/>
                <w:szCs w:val="18"/>
              </w:rPr>
              <w:t>esi</w:t>
            </w:r>
            <w:proofErr w:type="spellEnd"/>
            <w:r w:rsidRPr="00C023F3">
              <w:rPr>
                <w:rFonts w:ascii="Courier" w:hAnsi="Courier" w:cs="Courier"/>
                <w:b/>
                <w:szCs w:val="18"/>
              </w:rPr>
              <w:t>]</w:t>
            </w:r>
            <w:r>
              <w:rPr>
                <w:rFonts w:ascii="Courier" w:hAnsi="Courier" w:cs="Courier"/>
                <w:b/>
                <w:szCs w:val="18"/>
              </w:rPr>
              <w:tab/>
            </w:r>
            <w:r>
              <w:rPr>
                <w:rFonts w:ascii="Courier" w:hAnsi="Courier" w:cs="Courier"/>
                <w:b/>
                <w:szCs w:val="18"/>
              </w:rPr>
              <w:tab/>
            </w:r>
          </w:p>
          <w:p w14:paraId="6EE06472" w14:textId="77777777" w:rsidR="004B7CB9" w:rsidRDefault="004B7CB9" w:rsidP="00311BEB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117" w:type="dxa"/>
          </w:tcPr>
          <w:p w14:paraId="317A4BA5" w14:textId="77777777" w:rsidR="00C310AE" w:rsidRPr="00F63569" w:rsidRDefault="00F63569" w:rsidP="00311BEB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F63569">
              <w:rPr>
                <w:rFonts w:ascii="Times New Roman" w:hAnsi="Times New Roman" w:cs="Times New Roman"/>
                <w:b/>
                <w:i/>
                <w:sz w:val="24"/>
              </w:rPr>
              <w:t>Using Displacement</w:t>
            </w:r>
          </w:p>
          <w:p w14:paraId="3BB4D7E0" w14:textId="77777777" w:rsidR="00F63569" w:rsidRDefault="00F63569" w:rsidP="00311BEB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14:paraId="23CA8B89" w14:textId="77777777" w:rsidR="00F63569" w:rsidRDefault="00F63569" w:rsidP="00311BEB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14:paraId="2C57D479" w14:textId="77777777" w:rsidR="00F63569" w:rsidRPr="00C023F3" w:rsidRDefault="00F63569" w:rsidP="00F63569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br/>
            </w:r>
            <w:proofErr w:type="gramStart"/>
            <w:r w:rsidRPr="00C023F3">
              <w:rPr>
                <w:rFonts w:ascii="Courier" w:hAnsi="Courier" w:cs="Courier"/>
                <w:b/>
                <w:szCs w:val="18"/>
              </w:rPr>
              <w:t>.code</w:t>
            </w:r>
            <w:proofErr w:type="gramEnd"/>
          </w:p>
          <w:p w14:paraId="407EE74B" w14:textId="77777777" w:rsidR="00F63569" w:rsidRDefault="00F63569" w:rsidP="00F63569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0070C0"/>
                <w:szCs w:val="18"/>
              </w:rPr>
            </w:pPr>
          </w:p>
          <w:p w14:paraId="5F7C1112" w14:textId="77777777" w:rsidR="00F63569" w:rsidRPr="00C023F3" w:rsidRDefault="00F63569" w:rsidP="00F63569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szCs w:val="18"/>
              </w:rPr>
            </w:pPr>
            <w:proofErr w:type="spellStart"/>
            <w:proofErr w:type="gramStart"/>
            <w:r w:rsidRPr="00C023F3">
              <w:rPr>
                <w:rFonts w:ascii="Courier" w:hAnsi="Courier" w:cs="Courier"/>
                <w:b/>
                <w:color w:val="0070C0"/>
                <w:szCs w:val="18"/>
              </w:rPr>
              <w:t>mov</w:t>
            </w:r>
            <w:r w:rsidRPr="00C023F3">
              <w:rPr>
                <w:rFonts w:ascii="Courier" w:hAnsi="Courier" w:cs="Courier"/>
                <w:b/>
                <w:color w:val="FF0000"/>
                <w:szCs w:val="18"/>
              </w:rPr>
              <w:t>esi</w:t>
            </w:r>
            <w:r w:rsidRPr="00C023F3">
              <w:rPr>
                <w:rFonts w:ascii="Courier" w:hAnsi="Courier" w:cs="Courier"/>
                <w:b/>
                <w:szCs w:val="18"/>
              </w:rPr>
              <w:t>,OFFSET</w:t>
            </w:r>
            <w:proofErr w:type="spellEnd"/>
            <w:proofErr w:type="gramEnd"/>
            <w:r w:rsidRPr="00C023F3">
              <w:rPr>
                <w:rFonts w:ascii="Courier" w:hAnsi="Courier" w:cs="Courier"/>
                <w:b/>
                <w:szCs w:val="18"/>
              </w:rPr>
              <w:t xml:space="preserve"> </w:t>
            </w:r>
            <w:proofErr w:type="spellStart"/>
            <w:r w:rsidRPr="00C023F3">
              <w:rPr>
                <w:rFonts w:ascii="Courier" w:hAnsi="Courier" w:cs="Courier"/>
                <w:b/>
                <w:color w:val="0070C0"/>
                <w:szCs w:val="18"/>
              </w:rPr>
              <w:t>arrayW</w:t>
            </w:r>
            <w:proofErr w:type="spellEnd"/>
          </w:p>
          <w:p w14:paraId="35A7BDCD" w14:textId="77777777" w:rsidR="00F63569" w:rsidRDefault="00F63569" w:rsidP="00F63569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szCs w:val="18"/>
              </w:rPr>
            </w:pPr>
            <w:proofErr w:type="spellStart"/>
            <w:proofErr w:type="gramStart"/>
            <w:r w:rsidRPr="00C023F3">
              <w:rPr>
                <w:rFonts w:ascii="Courier" w:hAnsi="Courier" w:cs="Courier"/>
                <w:b/>
                <w:color w:val="0070C0"/>
                <w:szCs w:val="18"/>
              </w:rPr>
              <w:t>mov</w:t>
            </w:r>
            <w:r w:rsidRPr="00C023F3">
              <w:rPr>
                <w:rFonts w:ascii="Courier" w:hAnsi="Courier" w:cs="Courier"/>
                <w:b/>
                <w:color w:val="FF0000"/>
                <w:szCs w:val="18"/>
              </w:rPr>
              <w:t>ax</w:t>
            </w:r>
            <w:proofErr w:type="spellEnd"/>
            <w:r w:rsidRPr="00C023F3">
              <w:rPr>
                <w:rFonts w:ascii="Courier" w:hAnsi="Courier" w:cs="Courier"/>
                <w:b/>
                <w:szCs w:val="18"/>
              </w:rPr>
              <w:t>,[</w:t>
            </w:r>
            <w:proofErr w:type="spellStart"/>
            <w:proofErr w:type="gramEnd"/>
            <w:r w:rsidRPr="00C023F3">
              <w:rPr>
                <w:rFonts w:ascii="Courier" w:hAnsi="Courier" w:cs="Courier"/>
                <w:b/>
                <w:color w:val="FF0000"/>
                <w:szCs w:val="18"/>
              </w:rPr>
              <w:t>esi</w:t>
            </w:r>
            <w:proofErr w:type="spellEnd"/>
            <w:r w:rsidRPr="00C023F3">
              <w:rPr>
                <w:rFonts w:ascii="Courier" w:hAnsi="Courier" w:cs="Courier"/>
                <w:b/>
                <w:szCs w:val="18"/>
              </w:rPr>
              <w:t xml:space="preserve">] </w:t>
            </w:r>
          </w:p>
          <w:p w14:paraId="7F292847" w14:textId="77777777" w:rsidR="00F63569" w:rsidRPr="00C023F3" w:rsidRDefault="00F63569" w:rsidP="00F63569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szCs w:val="18"/>
              </w:rPr>
            </w:pPr>
            <w:r>
              <w:rPr>
                <w:rFonts w:ascii="Courier" w:hAnsi="Courier" w:cs="Courier"/>
                <w:b/>
                <w:szCs w:val="18"/>
              </w:rPr>
              <w:tab/>
            </w:r>
            <w:r w:rsidRPr="00C023F3">
              <w:rPr>
                <w:rFonts w:ascii="Courier" w:hAnsi="Courier" w:cs="Courier"/>
                <w:b/>
                <w:szCs w:val="18"/>
              </w:rPr>
              <w:t>; AX = 1000h</w:t>
            </w:r>
          </w:p>
          <w:p w14:paraId="68FB1E95" w14:textId="77777777" w:rsidR="00F63569" w:rsidRDefault="00F63569" w:rsidP="00F63569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szCs w:val="18"/>
              </w:rPr>
            </w:pPr>
            <w:proofErr w:type="spellStart"/>
            <w:proofErr w:type="gramStart"/>
            <w:r w:rsidRPr="00C023F3">
              <w:rPr>
                <w:rFonts w:ascii="Courier" w:hAnsi="Courier" w:cs="Courier"/>
                <w:b/>
                <w:color w:val="0070C0"/>
                <w:szCs w:val="18"/>
              </w:rPr>
              <w:t>mov</w:t>
            </w:r>
            <w:r w:rsidRPr="00C023F3">
              <w:rPr>
                <w:rFonts w:ascii="Courier" w:hAnsi="Courier" w:cs="Courier"/>
                <w:b/>
                <w:color w:val="FF0000"/>
                <w:szCs w:val="18"/>
              </w:rPr>
              <w:t>ax</w:t>
            </w:r>
            <w:proofErr w:type="spellEnd"/>
            <w:r w:rsidRPr="00C023F3">
              <w:rPr>
                <w:rFonts w:ascii="Courier" w:hAnsi="Courier" w:cs="Courier"/>
                <w:b/>
                <w:szCs w:val="18"/>
              </w:rPr>
              <w:t>,[</w:t>
            </w:r>
            <w:proofErr w:type="gramEnd"/>
            <w:r w:rsidRPr="00C023F3">
              <w:rPr>
                <w:rFonts w:ascii="Courier" w:hAnsi="Courier" w:cs="Courier"/>
                <w:b/>
                <w:color w:val="FF0000"/>
                <w:szCs w:val="18"/>
              </w:rPr>
              <w:t>esi</w:t>
            </w:r>
            <w:r>
              <w:rPr>
                <w:rFonts w:ascii="Courier" w:hAnsi="Courier" w:cs="Courier"/>
                <w:b/>
                <w:color w:val="000000" w:themeColor="text1"/>
                <w:szCs w:val="18"/>
              </w:rPr>
              <w:t>+2</w:t>
            </w:r>
            <w:r w:rsidRPr="00C023F3">
              <w:rPr>
                <w:rFonts w:ascii="Courier" w:hAnsi="Courier" w:cs="Courier"/>
                <w:b/>
                <w:szCs w:val="18"/>
              </w:rPr>
              <w:t>]</w:t>
            </w:r>
            <w:r>
              <w:rPr>
                <w:rFonts w:ascii="Courier" w:hAnsi="Courier" w:cs="Courier"/>
                <w:b/>
                <w:szCs w:val="18"/>
              </w:rPr>
              <w:tab/>
            </w:r>
          </w:p>
          <w:p w14:paraId="04D11E76" w14:textId="77777777" w:rsidR="00F63569" w:rsidRPr="00C023F3" w:rsidRDefault="00F63569" w:rsidP="00F63569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szCs w:val="18"/>
              </w:rPr>
            </w:pPr>
            <w:r>
              <w:rPr>
                <w:rFonts w:ascii="Courier" w:hAnsi="Courier" w:cs="Courier"/>
                <w:b/>
                <w:szCs w:val="18"/>
              </w:rPr>
              <w:tab/>
            </w:r>
            <w:r w:rsidRPr="00C023F3">
              <w:rPr>
                <w:rFonts w:ascii="Courier" w:hAnsi="Courier" w:cs="Courier"/>
                <w:b/>
                <w:szCs w:val="18"/>
              </w:rPr>
              <w:t xml:space="preserve">; AX = </w:t>
            </w:r>
            <w:r>
              <w:rPr>
                <w:rFonts w:ascii="Courier" w:hAnsi="Courier" w:cs="Courier"/>
                <w:b/>
                <w:szCs w:val="18"/>
              </w:rPr>
              <w:t>2000h</w:t>
            </w:r>
          </w:p>
          <w:p w14:paraId="658A50A8" w14:textId="77777777" w:rsidR="00F63569" w:rsidRPr="00C023F3" w:rsidRDefault="00F63569" w:rsidP="00F63569">
            <w:pPr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proofErr w:type="gramStart"/>
            <w:r w:rsidRPr="00C023F3">
              <w:rPr>
                <w:rFonts w:ascii="Courier" w:hAnsi="Courier" w:cs="Courier"/>
                <w:b/>
                <w:color w:val="0070C0"/>
                <w:szCs w:val="18"/>
              </w:rPr>
              <w:t>mov</w:t>
            </w:r>
            <w:r w:rsidRPr="00C023F3">
              <w:rPr>
                <w:rFonts w:ascii="Courier" w:hAnsi="Courier" w:cs="Courier"/>
                <w:b/>
                <w:color w:val="FF0000"/>
                <w:szCs w:val="18"/>
              </w:rPr>
              <w:t>ax</w:t>
            </w:r>
            <w:proofErr w:type="spellEnd"/>
            <w:r w:rsidRPr="00C023F3">
              <w:rPr>
                <w:rFonts w:ascii="Courier" w:hAnsi="Courier" w:cs="Courier"/>
                <w:b/>
                <w:szCs w:val="18"/>
              </w:rPr>
              <w:t>,[</w:t>
            </w:r>
            <w:proofErr w:type="gramEnd"/>
            <w:r w:rsidRPr="00C023F3">
              <w:rPr>
                <w:rFonts w:ascii="Courier" w:hAnsi="Courier" w:cs="Courier"/>
                <w:b/>
                <w:color w:val="FF0000"/>
                <w:szCs w:val="18"/>
              </w:rPr>
              <w:t>esi</w:t>
            </w:r>
            <w:r>
              <w:rPr>
                <w:rFonts w:ascii="Courier" w:hAnsi="Courier" w:cs="Courier"/>
                <w:b/>
                <w:color w:val="000000" w:themeColor="text1"/>
                <w:szCs w:val="18"/>
              </w:rPr>
              <w:t>+4</w:t>
            </w:r>
            <w:r w:rsidRPr="00C023F3">
              <w:rPr>
                <w:rFonts w:ascii="Courier" w:hAnsi="Courier" w:cs="Courier"/>
                <w:b/>
                <w:szCs w:val="18"/>
              </w:rPr>
              <w:t>]</w:t>
            </w:r>
            <w:r>
              <w:rPr>
                <w:rFonts w:ascii="Courier" w:hAnsi="Courier" w:cs="Courier"/>
                <w:b/>
                <w:szCs w:val="18"/>
              </w:rPr>
              <w:tab/>
            </w:r>
            <w:r>
              <w:rPr>
                <w:rFonts w:ascii="Courier" w:hAnsi="Courier" w:cs="Courier"/>
                <w:b/>
                <w:szCs w:val="18"/>
              </w:rPr>
              <w:tab/>
            </w:r>
          </w:p>
          <w:p w14:paraId="06453B4A" w14:textId="77777777" w:rsidR="00F63569" w:rsidRDefault="002A0A79" w:rsidP="00311BEB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023F3">
              <w:rPr>
                <w:rFonts w:ascii="Courier" w:hAnsi="Courier" w:cs="Courier"/>
                <w:b/>
                <w:szCs w:val="18"/>
              </w:rPr>
              <w:t xml:space="preserve">; AX = </w:t>
            </w:r>
            <w:r>
              <w:rPr>
                <w:rFonts w:ascii="Courier" w:hAnsi="Courier" w:cs="Courier"/>
                <w:b/>
                <w:szCs w:val="18"/>
              </w:rPr>
              <w:t>3000h</w:t>
            </w:r>
          </w:p>
        </w:tc>
      </w:tr>
    </w:tbl>
    <w:p w14:paraId="09042BD4" w14:textId="77777777" w:rsidR="009602A1" w:rsidRDefault="009602A1" w:rsidP="009602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00122881" w14:textId="77777777" w:rsidR="009602A1" w:rsidRPr="009602A1" w:rsidRDefault="009602A1" w:rsidP="009602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9602A1">
        <w:rPr>
          <w:rFonts w:ascii="Times New Roman" w:hAnsi="Times New Roman" w:cs="Times New Roman"/>
          <w:b/>
          <w:sz w:val="28"/>
        </w:rPr>
        <w:t xml:space="preserve">6.3 </w:t>
      </w:r>
      <w:proofErr w:type="spellStart"/>
      <w:r w:rsidRPr="009602A1">
        <w:rPr>
          <w:rFonts w:ascii="Times New Roman" w:hAnsi="Times New Roman" w:cs="Times New Roman"/>
          <w:b/>
          <w:sz w:val="28"/>
        </w:rPr>
        <w:t>DumpMEM</w:t>
      </w:r>
      <w:proofErr w:type="spellEnd"/>
    </w:p>
    <w:p w14:paraId="53A89116" w14:textId="77777777" w:rsidR="009602A1" w:rsidRDefault="009602A1" w:rsidP="009602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04D2E9FD" w14:textId="77777777" w:rsidR="009602A1" w:rsidRDefault="009602A1" w:rsidP="009602A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</w:rPr>
      </w:pPr>
      <w:r w:rsidRPr="009602A1">
        <w:rPr>
          <w:rFonts w:ascii="Times-Roman" w:hAnsi="Times-Roman" w:cs="Times-Roman"/>
        </w:rPr>
        <w:t xml:space="preserve">The </w:t>
      </w:r>
      <w:proofErr w:type="spellStart"/>
      <w:r w:rsidRPr="0004614B">
        <w:rPr>
          <w:rFonts w:ascii="Times-Roman" w:hAnsi="Times-Roman" w:cs="Times-Roman"/>
          <w:b/>
          <w:i/>
        </w:rPr>
        <w:t>DumpMem</w:t>
      </w:r>
      <w:proofErr w:type="spellEnd"/>
      <w:r w:rsidRPr="009602A1">
        <w:rPr>
          <w:rFonts w:ascii="Times-Roman" w:hAnsi="Times-Roman" w:cs="Times-Roman"/>
        </w:rPr>
        <w:t xml:space="preserve"> procedure writes a range of memory to the console window in hexadecimal. Pass it the starting address in ESI, the number of units in ECX, and the unit size in EBX (1= byte, 2= word, 4=</w:t>
      </w:r>
      <w:proofErr w:type="spellStart"/>
      <w:r w:rsidRPr="009602A1">
        <w:rPr>
          <w:rFonts w:ascii="Times-Roman" w:hAnsi="Times-Roman" w:cs="Times-Roman"/>
        </w:rPr>
        <w:t>doubleword</w:t>
      </w:r>
      <w:proofErr w:type="spellEnd"/>
      <w:r w:rsidRPr="009602A1">
        <w:rPr>
          <w:rFonts w:ascii="Times-Roman" w:hAnsi="Times-Roman" w:cs="Times-Roman"/>
        </w:rPr>
        <w:t xml:space="preserve">). The following sample call displays an array of 11 </w:t>
      </w:r>
      <w:proofErr w:type="spellStart"/>
      <w:r w:rsidRPr="009602A1">
        <w:rPr>
          <w:rFonts w:ascii="Times-Roman" w:hAnsi="Times-Roman" w:cs="Times-Roman"/>
        </w:rPr>
        <w:t>doublewords</w:t>
      </w:r>
      <w:proofErr w:type="spellEnd"/>
      <w:r w:rsidRPr="009602A1">
        <w:rPr>
          <w:rFonts w:ascii="Times-Roman" w:hAnsi="Times-Roman" w:cs="Times-Roman"/>
        </w:rPr>
        <w:t xml:space="preserve"> in hexadecimal:</w:t>
      </w:r>
    </w:p>
    <w:p w14:paraId="2A674CBA" w14:textId="77777777" w:rsidR="009C6848" w:rsidRDefault="009C6848" w:rsidP="009602A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</w:rPr>
      </w:pPr>
    </w:p>
    <w:p w14:paraId="57F74FCA" w14:textId="77777777" w:rsidR="009C6848" w:rsidRPr="009C6848" w:rsidRDefault="009C6848" w:rsidP="009C684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Cs w:val="18"/>
        </w:rPr>
      </w:pPr>
      <w:r w:rsidRPr="009C6848">
        <w:rPr>
          <w:rFonts w:ascii="Courier" w:hAnsi="Courier" w:cs="Courier"/>
          <w:b/>
          <w:szCs w:val="18"/>
        </w:rPr>
        <w:t>.data</w:t>
      </w:r>
    </w:p>
    <w:p w14:paraId="45BCD884" w14:textId="77777777" w:rsidR="009C6848" w:rsidRDefault="009C6848" w:rsidP="009C684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Cs w:val="18"/>
        </w:rPr>
      </w:pPr>
      <w:r w:rsidRPr="009C6848">
        <w:rPr>
          <w:rFonts w:ascii="Courier" w:hAnsi="Courier" w:cs="Courier"/>
          <w:b/>
          <w:color w:val="0070C0"/>
          <w:szCs w:val="18"/>
        </w:rPr>
        <w:t>array</w:t>
      </w:r>
      <w:r w:rsidRPr="009C6848">
        <w:rPr>
          <w:rFonts w:ascii="Courier" w:hAnsi="Courier" w:cs="Courier"/>
          <w:b/>
          <w:szCs w:val="18"/>
        </w:rPr>
        <w:t xml:space="preserve"> DWORD 1,2,3,4,5,6,7,8,9,0Ah,0Bh</w:t>
      </w:r>
    </w:p>
    <w:p w14:paraId="78CB1B83" w14:textId="77777777" w:rsidR="009C6848" w:rsidRPr="009C6848" w:rsidRDefault="009C6848" w:rsidP="009C684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Cs w:val="18"/>
        </w:rPr>
      </w:pPr>
    </w:p>
    <w:p w14:paraId="22EB6F72" w14:textId="77777777" w:rsidR="009C6848" w:rsidRPr="009C6848" w:rsidRDefault="009C6848" w:rsidP="009C684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Cs w:val="18"/>
        </w:rPr>
      </w:pPr>
      <w:r w:rsidRPr="009C6848">
        <w:rPr>
          <w:rFonts w:ascii="Courier" w:hAnsi="Courier" w:cs="Courier"/>
          <w:b/>
          <w:szCs w:val="18"/>
        </w:rPr>
        <w:t>.code</w:t>
      </w:r>
    </w:p>
    <w:p w14:paraId="3D1F2FD2" w14:textId="77777777" w:rsidR="009C6848" w:rsidRDefault="009C6848" w:rsidP="009C684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Cs w:val="18"/>
        </w:rPr>
      </w:pPr>
      <w:r w:rsidRPr="009C6848">
        <w:rPr>
          <w:rFonts w:ascii="Courier" w:hAnsi="Courier" w:cs="Courier"/>
          <w:b/>
          <w:szCs w:val="18"/>
        </w:rPr>
        <w:t>main PROC</w:t>
      </w:r>
    </w:p>
    <w:p w14:paraId="707A6919" w14:textId="77777777" w:rsidR="009C6848" w:rsidRPr="009C6848" w:rsidRDefault="009C6848" w:rsidP="009C684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Cs w:val="18"/>
        </w:rPr>
      </w:pPr>
    </w:p>
    <w:p w14:paraId="231ECDCF" w14:textId="77777777" w:rsidR="009C6848" w:rsidRPr="009C6848" w:rsidRDefault="009C6848" w:rsidP="009C684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Cs w:val="18"/>
        </w:rPr>
      </w:pPr>
      <w:proofErr w:type="spellStart"/>
      <w:r w:rsidRPr="009C6848">
        <w:rPr>
          <w:rFonts w:ascii="Courier" w:hAnsi="Courier" w:cs="Courier"/>
          <w:b/>
          <w:color w:val="0070C0"/>
          <w:szCs w:val="18"/>
        </w:rPr>
        <w:t>mov</w:t>
      </w:r>
      <w:r w:rsidRPr="009C6848">
        <w:rPr>
          <w:rFonts w:ascii="Courier" w:hAnsi="Courier" w:cs="Courier"/>
          <w:b/>
          <w:color w:val="FF0000"/>
          <w:szCs w:val="18"/>
        </w:rPr>
        <w:t>esi</w:t>
      </w:r>
      <w:r w:rsidRPr="009C6848">
        <w:rPr>
          <w:rFonts w:ascii="Courier" w:hAnsi="Courier" w:cs="Courier"/>
          <w:b/>
          <w:szCs w:val="18"/>
        </w:rPr>
        <w:t>,OFFSET</w:t>
      </w:r>
      <w:proofErr w:type="spellEnd"/>
      <w:r w:rsidRPr="009C6848">
        <w:rPr>
          <w:rFonts w:ascii="Courier" w:hAnsi="Courier" w:cs="Courier"/>
          <w:b/>
          <w:szCs w:val="18"/>
        </w:rPr>
        <w:t xml:space="preserve"> </w:t>
      </w:r>
      <w:r w:rsidRPr="009C6848">
        <w:rPr>
          <w:rFonts w:ascii="Courier" w:hAnsi="Courier" w:cs="Courier"/>
          <w:b/>
          <w:color w:val="0070C0"/>
          <w:szCs w:val="18"/>
        </w:rPr>
        <w:t>array</w:t>
      </w:r>
      <w:r>
        <w:rPr>
          <w:rFonts w:ascii="Courier" w:hAnsi="Courier" w:cs="Courier"/>
          <w:b/>
          <w:szCs w:val="18"/>
        </w:rPr>
        <w:tab/>
      </w:r>
      <w:r>
        <w:rPr>
          <w:rFonts w:ascii="Courier" w:hAnsi="Courier" w:cs="Courier"/>
          <w:b/>
          <w:szCs w:val="18"/>
        </w:rPr>
        <w:tab/>
      </w:r>
      <w:r w:rsidRPr="009C6848">
        <w:rPr>
          <w:rFonts w:ascii="Courier" w:hAnsi="Courier" w:cs="Courier"/>
          <w:b/>
          <w:szCs w:val="18"/>
        </w:rPr>
        <w:t>; starting OFFSET</w:t>
      </w:r>
    </w:p>
    <w:p w14:paraId="6FCA3D10" w14:textId="77777777" w:rsidR="009C6848" w:rsidRPr="009C6848" w:rsidRDefault="009C6848" w:rsidP="009C684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Cs w:val="18"/>
        </w:rPr>
      </w:pPr>
      <w:proofErr w:type="spellStart"/>
      <w:r w:rsidRPr="009C6848">
        <w:rPr>
          <w:rFonts w:ascii="Courier" w:hAnsi="Courier" w:cs="Courier"/>
          <w:b/>
          <w:color w:val="0070C0"/>
          <w:szCs w:val="18"/>
        </w:rPr>
        <w:t>mov</w:t>
      </w:r>
      <w:r w:rsidRPr="009C6848">
        <w:rPr>
          <w:rFonts w:ascii="Courier" w:hAnsi="Courier" w:cs="Courier"/>
          <w:b/>
          <w:color w:val="FF0000"/>
          <w:szCs w:val="18"/>
        </w:rPr>
        <w:t>ecx</w:t>
      </w:r>
      <w:r w:rsidRPr="009C6848">
        <w:rPr>
          <w:rFonts w:ascii="Courier" w:hAnsi="Courier" w:cs="Courier"/>
          <w:b/>
          <w:szCs w:val="18"/>
        </w:rPr>
        <w:t>,LENGTHOF</w:t>
      </w:r>
      <w:proofErr w:type="spellEnd"/>
      <w:r w:rsidRPr="009C6848">
        <w:rPr>
          <w:rFonts w:ascii="Courier" w:hAnsi="Courier" w:cs="Courier"/>
          <w:b/>
          <w:szCs w:val="18"/>
        </w:rPr>
        <w:t xml:space="preserve"> </w:t>
      </w:r>
      <w:r w:rsidRPr="009C6848">
        <w:rPr>
          <w:rFonts w:ascii="Courier" w:hAnsi="Courier" w:cs="Courier"/>
          <w:b/>
          <w:color w:val="0070C0"/>
          <w:szCs w:val="18"/>
        </w:rPr>
        <w:t>array</w:t>
      </w:r>
      <w:r>
        <w:rPr>
          <w:rFonts w:ascii="Courier" w:hAnsi="Courier" w:cs="Courier"/>
          <w:b/>
          <w:szCs w:val="18"/>
        </w:rPr>
        <w:tab/>
      </w:r>
      <w:r w:rsidRPr="009C6848">
        <w:rPr>
          <w:rFonts w:ascii="Courier" w:hAnsi="Courier" w:cs="Courier"/>
          <w:b/>
          <w:szCs w:val="18"/>
        </w:rPr>
        <w:t>; number of units</w:t>
      </w:r>
    </w:p>
    <w:p w14:paraId="3C9577DD" w14:textId="77777777" w:rsidR="009C6848" w:rsidRPr="009C6848" w:rsidRDefault="009C6848" w:rsidP="009C684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Cs w:val="18"/>
        </w:rPr>
      </w:pPr>
      <w:proofErr w:type="spellStart"/>
      <w:r w:rsidRPr="009C6848">
        <w:rPr>
          <w:rFonts w:ascii="Courier" w:hAnsi="Courier" w:cs="Courier"/>
          <w:b/>
          <w:color w:val="0070C0"/>
          <w:szCs w:val="18"/>
        </w:rPr>
        <w:t>mov</w:t>
      </w:r>
      <w:r w:rsidRPr="009C6848">
        <w:rPr>
          <w:rFonts w:ascii="Courier" w:hAnsi="Courier" w:cs="Courier"/>
          <w:b/>
          <w:color w:val="FF0000"/>
          <w:szCs w:val="18"/>
        </w:rPr>
        <w:t>ebx</w:t>
      </w:r>
      <w:r w:rsidRPr="009C6848">
        <w:rPr>
          <w:rFonts w:ascii="Courier" w:hAnsi="Courier" w:cs="Courier"/>
          <w:b/>
          <w:szCs w:val="18"/>
        </w:rPr>
        <w:t>,TYPE</w:t>
      </w:r>
      <w:proofErr w:type="spellEnd"/>
      <w:r w:rsidRPr="009C6848">
        <w:rPr>
          <w:rFonts w:ascii="Courier" w:hAnsi="Courier" w:cs="Courier"/>
          <w:b/>
          <w:szCs w:val="18"/>
        </w:rPr>
        <w:t xml:space="preserve"> </w:t>
      </w:r>
      <w:r w:rsidRPr="009C6848">
        <w:rPr>
          <w:rFonts w:ascii="Courier" w:hAnsi="Courier" w:cs="Courier"/>
          <w:b/>
          <w:color w:val="0070C0"/>
          <w:szCs w:val="18"/>
        </w:rPr>
        <w:t>array</w:t>
      </w:r>
      <w:r>
        <w:rPr>
          <w:rFonts w:ascii="Courier" w:hAnsi="Courier" w:cs="Courier"/>
          <w:b/>
          <w:szCs w:val="18"/>
        </w:rPr>
        <w:tab/>
      </w:r>
      <w:r>
        <w:rPr>
          <w:rFonts w:ascii="Courier" w:hAnsi="Courier" w:cs="Courier"/>
          <w:b/>
          <w:szCs w:val="18"/>
        </w:rPr>
        <w:tab/>
      </w:r>
      <w:r w:rsidRPr="009C6848">
        <w:rPr>
          <w:rFonts w:ascii="Courier" w:hAnsi="Courier" w:cs="Courier"/>
          <w:b/>
          <w:szCs w:val="18"/>
        </w:rPr>
        <w:t xml:space="preserve">; </w:t>
      </w:r>
      <w:proofErr w:type="spellStart"/>
      <w:r w:rsidRPr="009C6848">
        <w:rPr>
          <w:rFonts w:ascii="Courier" w:hAnsi="Courier" w:cs="Courier"/>
          <w:b/>
          <w:szCs w:val="18"/>
        </w:rPr>
        <w:t>doubleword</w:t>
      </w:r>
      <w:proofErr w:type="spellEnd"/>
      <w:r w:rsidRPr="009C6848">
        <w:rPr>
          <w:rFonts w:ascii="Courier" w:hAnsi="Courier" w:cs="Courier"/>
          <w:b/>
          <w:szCs w:val="18"/>
        </w:rPr>
        <w:t xml:space="preserve"> format</w:t>
      </w:r>
    </w:p>
    <w:p w14:paraId="4D24263C" w14:textId="77777777" w:rsidR="009C6848" w:rsidRDefault="009C6848" w:rsidP="009C684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Cs w:val="18"/>
        </w:rPr>
      </w:pPr>
      <w:r w:rsidRPr="009C6848">
        <w:rPr>
          <w:rFonts w:ascii="Courier" w:hAnsi="Courier" w:cs="Courier"/>
          <w:b/>
          <w:color w:val="FF0000"/>
          <w:szCs w:val="18"/>
        </w:rPr>
        <w:t>call</w:t>
      </w:r>
      <w:r w:rsidRPr="009C6848">
        <w:rPr>
          <w:rFonts w:ascii="Courier" w:hAnsi="Courier" w:cs="Courier"/>
          <w:b/>
          <w:szCs w:val="18"/>
        </w:rPr>
        <w:t xml:space="preserve"> </w:t>
      </w:r>
      <w:proofErr w:type="spellStart"/>
      <w:r w:rsidRPr="009C6848">
        <w:rPr>
          <w:rFonts w:ascii="Courier" w:hAnsi="Courier" w:cs="Courier"/>
          <w:b/>
          <w:szCs w:val="18"/>
        </w:rPr>
        <w:t>DumpMem</w:t>
      </w:r>
      <w:proofErr w:type="spellEnd"/>
    </w:p>
    <w:p w14:paraId="7EDBBA8A" w14:textId="77777777" w:rsidR="009C6848" w:rsidRPr="009C6848" w:rsidRDefault="009C6848" w:rsidP="009C684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Cs w:val="18"/>
        </w:rPr>
      </w:pPr>
    </w:p>
    <w:p w14:paraId="4E902BCE" w14:textId="77777777" w:rsidR="009C6848" w:rsidRDefault="009C6848" w:rsidP="009C68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</w:rPr>
      </w:pPr>
      <w:r w:rsidRPr="009C6848">
        <w:rPr>
          <w:rFonts w:ascii="Times-Roman" w:hAnsi="Times-Roman" w:cs="Times-Roman"/>
          <w:b/>
          <w:sz w:val="24"/>
          <w:szCs w:val="20"/>
        </w:rPr>
        <w:t>The following output is produced:</w:t>
      </w:r>
    </w:p>
    <w:p w14:paraId="0BED586E" w14:textId="77777777" w:rsidR="009C6848" w:rsidRPr="009C6848" w:rsidRDefault="009C6848" w:rsidP="009C68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0"/>
        </w:rPr>
      </w:pPr>
    </w:p>
    <w:p w14:paraId="2B66183A" w14:textId="77777777" w:rsidR="009C6848" w:rsidRDefault="009C6848" w:rsidP="009C6848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Cs w:val="18"/>
        </w:rPr>
      </w:pPr>
      <w:r w:rsidRPr="009C6848">
        <w:rPr>
          <w:rFonts w:ascii="Courier" w:hAnsi="Courier" w:cs="Courier"/>
          <w:szCs w:val="18"/>
        </w:rPr>
        <w:t>00000001 00000002 0000</w:t>
      </w:r>
      <w:r>
        <w:rPr>
          <w:rFonts w:ascii="Courier" w:hAnsi="Courier" w:cs="Courier"/>
          <w:szCs w:val="18"/>
        </w:rPr>
        <w:t xml:space="preserve">0003 00000004 00000005 00000006 </w:t>
      </w:r>
      <w:r w:rsidRPr="009C6848">
        <w:rPr>
          <w:rFonts w:ascii="Courier" w:hAnsi="Courier" w:cs="Courier"/>
          <w:szCs w:val="18"/>
        </w:rPr>
        <w:t>00000007 00000008 00000009 0000000A 0000000B</w:t>
      </w:r>
    </w:p>
    <w:p w14:paraId="06BC3F9E" w14:textId="77777777" w:rsidR="009C6848" w:rsidRDefault="009C6848" w:rsidP="009C6848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Cs w:val="18"/>
        </w:rPr>
      </w:pPr>
    </w:p>
    <w:p w14:paraId="7EE13C01" w14:textId="77777777" w:rsidR="009C6848" w:rsidRDefault="009C6848" w:rsidP="009C6848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Cs w:val="18"/>
        </w:rPr>
      </w:pPr>
    </w:p>
    <w:p w14:paraId="21C7E7A1" w14:textId="77777777" w:rsidR="009C6848" w:rsidRPr="009C6848" w:rsidRDefault="009C6848" w:rsidP="009C6848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Cs w:val="18"/>
        </w:rPr>
      </w:pPr>
    </w:p>
    <w:p w14:paraId="0D0DC94F" w14:textId="77777777" w:rsidR="00EE2957" w:rsidRDefault="00EE2957" w:rsidP="00EE2957">
      <w:pPr>
        <w:pStyle w:val="Heading2"/>
        <w:rPr>
          <w:color w:val="auto"/>
          <w:sz w:val="28"/>
        </w:rPr>
      </w:pPr>
      <w:r w:rsidRPr="005B3AD7">
        <w:rPr>
          <w:color w:val="auto"/>
          <w:sz w:val="28"/>
        </w:rPr>
        <w:t>Problem</w:t>
      </w:r>
      <w:r>
        <w:rPr>
          <w:color w:val="auto"/>
          <w:sz w:val="28"/>
        </w:rPr>
        <w:t>(</w:t>
      </w:r>
      <w:r w:rsidRPr="005B3AD7">
        <w:rPr>
          <w:color w:val="auto"/>
          <w:sz w:val="28"/>
        </w:rPr>
        <w:t>s</w:t>
      </w:r>
      <w:r>
        <w:rPr>
          <w:color w:val="auto"/>
          <w:sz w:val="28"/>
        </w:rPr>
        <w:t>)</w:t>
      </w:r>
      <w:r w:rsidRPr="005B3AD7">
        <w:rPr>
          <w:color w:val="auto"/>
          <w:sz w:val="28"/>
        </w:rPr>
        <w:t xml:space="preserve"> / Assignment</w:t>
      </w:r>
      <w:r>
        <w:rPr>
          <w:color w:val="auto"/>
          <w:sz w:val="28"/>
        </w:rPr>
        <w:t>(</w:t>
      </w:r>
      <w:r w:rsidRPr="005B3AD7">
        <w:rPr>
          <w:color w:val="auto"/>
          <w:sz w:val="28"/>
        </w:rPr>
        <w:t>s</w:t>
      </w:r>
      <w:r>
        <w:rPr>
          <w:color w:val="auto"/>
          <w:sz w:val="28"/>
        </w:rPr>
        <w:t>)</w:t>
      </w:r>
    </w:p>
    <w:tbl>
      <w:tblPr>
        <w:tblW w:w="9434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57"/>
        <w:gridCol w:w="4177"/>
      </w:tblGrid>
      <w:tr w:rsidR="00EE2957" w:rsidRPr="00A3169B" w14:paraId="155B2A69" w14:textId="77777777" w:rsidTr="00BF24BD">
        <w:trPr>
          <w:trHeight w:val="572"/>
          <w:jc w:val="center"/>
        </w:trPr>
        <w:tc>
          <w:tcPr>
            <w:tcW w:w="5257" w:type="dxa"/>
            <w:shd w:val="clear" w:color="auto" w:fill="CCCCCC"/>
          </w:tcPr>
          <w:p w14:paraId="64F0898E" w14:textId="77777777" w:rsidR="00EE2957" w:rsidRPr="00A3169B" w:rsidRDefault="00EE2957" w:rsidP="00BF24BD">
            <w:pPr>
              <w:rPr>
                <w:rFonts w:ascii="Times New Roman" w:hAnsi="Times New Roman" w:cs="Times New Roman"/>
                <w:b/>
                <w:i/>
                <w:iCs/>
                <w:color w:val="0000FF"/>
              </w:rPr>
            </w:pPr>
            <w:r w:rsidRPr="00A3169B">
              <w:rPr>
                <w:rFonts w:ascii="Times New Roman" w:hAnsi="Times New Roman" w:cs="Times New Roman"/>
                <w:b/>
              </w:rPr>
              <w:t>Discussion &amp; Practice</w:t>
            </w:r>
          </w:p>
        </w:tc>
        <w:tc>
          <w:tcPr>
            <w:tcW w:w="4177" w:type="dxa"/>
            <w:shd w:val="clear" w:color="auto" w:fill="CCCCCC"/>
          </w:tcPr>
          <w:p w14:paraId="7AD9ECB7" w14:textId="77777777" w:rsidR="00EE2957" w:rsidRPr="00A3169B" w:rsidRDefault="00EE2957" w:rsidP="00BF24BD">
            <w:pPr>
              <w:pStyle w:val="BodyText"/>
              <w:snapToGrid w:val="0"/>
              <w:jc w:val="right"/>
              <w:rPr>
                <w:rFonts w:ascii="Times New Roman" w:hAnsi="Times New Roman" w:cs="Times New Roman"/>
              </w:rPr>
            </w:pPr>
            <w:r w:rsidRPr="00A3169B">
              <w:rPr>
                <w:rFonts w:ascii="Times New Roman" w:hAnsi="Times New Roman" w:cs="Times New Roman"/>
                <w:b/>
                <w:bCs/>
              </w:rPr>
              <w:t xml:space="preserve">Estimated completion time: 1 </w:t>
            </w:r>
            <w:proofErr w:type="spellStart"/>
            <w:r w:rsidRPr="00A3169B">
              <w:rPr>
                <w:rFonts w:ascii="Times New Roman" w:hAnsi="Times New Roman" w:cs="Times New Roman"/>
                <w:b/>
                <w:bCs/>
              </w:rPr>
              <w:t>hr</w:t>
            </w:r>
            <w:proofErr w:type="spellEnd"/>
            <w:r w:rsidRPr="00A3169B">
              <w:rPr>
                <w:rFonts w:ascii="Times New Roman" w:hAnsi="Times New Roman" w:cs="Times New Roman"/>
                <w:b/>
                <w:bCs/>
              </w:rPr>
              <w:t>, 3</w:t>
            </w:r>
            <w:r w:rsidRPr="00A3169B">
              <w:rPr>
                <w:rFonts w:ascii="Times New Roman" w:hAnsi="Times New Roman" w:cs="Times New Roman"/>
                <w:b/>
              </w:rPr>
              <w:t xml:space="preserve">0 </w:t>
            </w:r>
            <w:proofErr w:type="spellStart"/>
            <w:r w:rsidRPr="00A3169B">
              <w:rPr>
                <w:rFonts w:ascii="Times New Roman" w:hAnsi="Times New Roman" w:cs="Times New Roman"/>
                <w:b/>
              </w:rPr>
              <w:t>mins</w:t>
            </w:r>
            <w:proofErr w:type="spellEnd"/>
            <w:r w:rsidRPr="00A3169B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p w14:paraId="6576B06B" w14:textId="77777777" w:rsidR="00EE2957" w:rsidRDefault="00EE2957" w:rsidP="00EE2957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</w:pPr>
    </w:p>
    <w:tbl>
      <w:tblPr>
        <w:tblW w:w="9434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58"/>
        <w:gridCol w:w="3776"/>
      </w:tblGrid>
      <w:tr w:rsidR="00527223" w:rsidRPr="00011D31" w14:paraId="630201AD" w14:textId="77777777" w:rsidTr="00AC7FB2">
        <w:trPr>
          <w:trHeight w:val="572"/>
          <w:jc w:val="center"/>
        </w:trPr>
        <w:tc>
          <w:tcPr>
            <w:tcW w:w="5658" w:type="dxa"/>
            <w:shd w:val="clear" w:color="auto" w:fill="CCCCCC"/>
          </w:tcPr>
          <w:p w14:paraId="155AF481" w14:textId="77777777" w:rsidR="00527223" w:rsidRDefault="00527223" w:rsidP="00AC7FB2">
            <w:pPr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>Problem 6</w:t>
            </w:r>
            <w:r w:rsidRPr="00C306A3">
              <w:rPr>
                <w:rFonts w:ascii="Times New Roman" w:hAnsi="Times New Roman" w:cs="Times New Roman"/>
                <w:b/>
                <w:sz w:val="24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</w:t>
            </w:r>
            <w:r w:rsidRPr="00C306A3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Fill the requested Register</w:t>
            </w:r>
          </w:p>
          <w:p w14:paraId="5D62C776" w14:textId="77777777" w:rsidR="00527223" w:rsidRPr="00527223" w:rsidRDefault="00527223" w:rsidP="00AC7F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b/>
                <w:sz w:val="20"/>
                <w:szCs w:val="18"/>
              </w:rPr>
            </w:pPr>
            <w:proofErr w:type="spellStart"/>
            <w:r w:rsidRPr="00527223">
              <w:rPr>
                <w:rFonts w:ascii="Courier" w:hAnsi="Courier" w:cs="Courier"/>
                <w:b/>
                <w:sz w:val="20"/>
                <w:szCs w:val="18"/>
              </w:rPr>
              <w:t>myBytes</w:t>
            </w:r>
            <w:proofErr w:type="spellEnd"/>
            <w:r w:rsidRPr="00527223">
              <w:rPr>
                <w:rFonts w:ascii="Courier" w:hAnsi="Courier" w:cs="Courier"/>
                <w:b/>
                <w:sz w:val="20"/>
                <w:szCs w:val="18"/>
              </w:rPr>
              <w:t xml:space="preserve"> BYTE 10h,20h,30h,40h</w:t>
            </w:r>
          </w:p>
          <w:p w14:paraId="318AE876" w14:textId="77777777" w:rsidR="00527223" w:rsidRPr="00527223" w:rsidRDefault="00527223" w:rsidP="00AC7F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b/>
                <w:sz w:val="20"/>
                <w:szCs w:val="18"/>
              </w:rPr>
            </w:pPr>
            <w:proofErr w:type="spellStart"/>
            <w:r w:rsidRPr="00527223">
              <w:rPr>
                <w:rFonts w:ascii="Courier" w:hAnsi="Courier" w:cs="Courier"/>
                <w:b/>
                <w:sz w:val="20"/>
                <w:szCs w:val="18"/>
              </w:rPr>
              <w:t>myWords</w:t>
            </w:r>
            <w:proofErr w:type="spellEnd"/>
            <w:r w:rsidRPr="00527223">
              <w:rPr>
                <w:rFonts w:ascii="Courier" w:hAnsi="Courier" w:cs="Courier"/>
                <w:b/>
                <w:sz w:val="20"/>
                <w:szCs w:val="18"/>
              </w:rPr>
              <w:t xml:space="preserve"> WORD 8Ah,3Bh,72h,44h,66h</w:t>
            </w:r>
          </w:p>
          <w:p w14:paraId="3904D49A" w14:textId="77777777" w:rsidR="00527223" w:rsidRPr="00527223" w:rsidRDefault="00527223" w:rsidP="00AC7F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b/>
                <w:sz w:val="20"/>
                <w:szCs w:val="18"/>
              </w:rPr>
            </w:pPr>
            <w:proofErr w:type="spellStart"/>
            <w:r w:rsidRPr="00527223">
              <w:rPr>
                <w:rFonts w:ascii="Courier" w:hAnsi="Courier" w:cs="Courier"/>
                <w:b/>
                <w:sz w:val="20"/>
                <w:szCs w:val="18"/>
              </w:rPr>
              <w:t>myDoubles</w:t>
            </w:r>
            <w:proofErr w:type="spellEnd"/>
            <w:r w:rsidRPr="00527223">
              <w:rPr>
                <w:rFonts w:ascii="Courier" w:hAnsi="Courier" w:cs="Courier"/>
                <w:b/>
                <w:sz w:val="20"/>
                <w:szCs w:val="18"/>
              </w:rPr>
              <w:t xml:space="preserve"> DWORD 1,2,3,4,5</w:t>
            </w:r>
          </w:p>
          <w:p w14:paraId="095CFAB4" w14:textId="77777777" w:rsidR="00B7422C" w:rsidRPr="00B7422C" w:rsidRDefault="00527223" w:rsidP="00AC7FB2">
            <w:pPr>
              <w:rPr>
                <w:rFonts w:ascii="Courier" w:hAnsi="Courier" w:cs="Courier"/>
                <w:b/>
                <w:sz w:val="20"/>
                <w:szCs w:val="18"/>
              </w:rPr>
            </w:pPr>
            <w:proofErr w:type="spellStart"/>
            <w:r w:rsidRPr="00527223">
              <w:rPr>
                <w:rFonts w:ascii="Courier" w:hAnsi="Courier" w:cs="Courier"/>
                <w:b/>
                <w:sz w:val="20"/>
                <w:szCs w:val="18"/>
              </w:rPr>
              <w:t>myPointer</w:t>
            </w:r>
            <w:proofErr w:type="spellEnd"/>
            <w:r w:rsidRPr="00527223">
              <w:rPr>
                <w:rFonts w:ascii="Courier" w:hAnsi="Courier" w:cs="Courier"/>
                <w:b/>
                <w:sz w:val="20"/>
                <w:szCs w:val="18"/>
              </w:rPr>
              <w:t xml:space="preserve"> DWORD </w:t>
            </w:r>
            <w:proofErr w:type="spellStart"/>
            <w:r w:rsidRPr="00527223">
              <w:rPr>
                <w:rFonts w:ascii="Courier" w:hAnsi="Courier" w:cs="Courier"/>
                <w:b/>
                <w:sz w:val="20"/>
                <w:szCs w:val="18"/>
              </w:rPr>
              <w:t>myDoubles</w:t>
            </w:r>
            <w:proofErr w:type="spellEnd"/>
          </w:p>
        </w:tc>
        <w:tc>
          <w:tcPr>
            <w:tcW w:w="3776" w:type="dxa"/>
            <w:shd w:val="clear" w:color="auto" w:fill="CCCCCC"/>
          </w:tcPr>
          <w:p w14:paraId="4F0A8E4D" w14:textId="77777777" w:rsidR="00527223" w:rsidRPr="00011D31" w:rsidRDefault="00527223" w:rsidP="00AC7FB2">
            <w:pPr>
              <w:pStyle w:val="BodyText"/>
              <w:snapToGrid w:val="0"/>
              <w:jc w:val="right"/>
              <w:rPr>
                <w:rFonts w:ascii="Times New Roman" w:hAnsi="Times New Roman" w:cs="Times New Roman"/>
                <w:szCs w:val="24"/>
              </w:rPr>
            </w:pPr>
            <w:r w:rsidRPr="00011D31">
              <w:rPr>
                <w:rFonts w:ascii="Times New Roman" w:hAnsi="Times New Roman" w:cs="Times New Roman"/>
                <w:b/>
                <w:bCs/>
                <w:szCs w:val="24"/>
              </w:rPr>
              <w:t>Estimated completion time:</w:t>
            </w:r>
            <w:r w:rsidRPr="00011D31">
              <w:rPr>
                <w:rFonts w:ascii="Times New Roman" w:hAnsi="Times New Roman" w:cs="Times New Roman"/>
                <w:b/>
                <w:szCs w:val="24"/>
              </w:rPr>
              <w:t xml:space="preserve">20 </w:t>
            </w:r>
            <w:proofErr w:type="spellStart"/>
            <w:r w:rsidRPr="00011D31">
              <w:rPr>
                <w:rFonts w:ascii="Times New Roman" w:hAnsi="Times New Roman" w:cs="Times New Roman"/>
                <w:b/>
                <w:szCs w:val="24"/>
              </w:rPr>
              <w:t>mins</w:t>
            </w:r>
            <w:proofErr w:type="spellEnd"/>
          </w:p>
        </w:tc>
      </w:tr>
    </w:tbl>
    <w:p w14:paraId="5F0744A7" w14:textId="77777777" w:rsidR="00527223" w:rsidRDefault="00527223" w:rsidP="0052722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18"/>
        </w:rPr>
      </w:pP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4762"/>
        <w:gridCol w:w="4762"/>
      </w:tblGrid>
      <w:tr w:rsidR="00527223" w14:paraId="1A6C4742" w14:textId="77777777" w:rsidTr="00505D20">
        <w:trPr>
          <w:trHeight w:val="314"/>
        </w:trPr>
        <w:tc>
          <w:tcPr>
            <w:tcW w:w="4762" w:type="dxa"/>
            <w:shd w:val="clear" w:color="auto" w:fill="BFBFBF" w:themeFill="background1" w:themeFillShade="BF"/>
            <w:vAlign w:val="center"/>
          </w:tcPr>
          <w:p w14:paraId="34E1AFB5" w14:textId="77777777" w:rsidR="00527223" w:rsidRPr="00527223" w:rsidRDefault="00527223" w:rsidP="00505D2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527223">
              <w:rPr>
                <w:rFonts w:ascii="Times New Roman" w:hAnsi="Times New Roman" w:cs="Times New Roman"/>
                <w:b/>
                <w:szCs w:val="18"/>
              </w:rPr>
              <w:t>Instructions</w:t>
            </w:r>
          </w:p>
        </w:tc>
        <w:tc>
          <w:tcPr>
            <w:tcW w:w="4762" w:type="dxa"/>
            <w:shd w:val="clear" w:color="auto" w:fill="BFBFBF" w:themeFill="background1" w:themeFillShade="BF"/>
            <w:vAlign w:val="center"/>
          </w:tcPr>
          <w:p w14:paraId="511E81F4" w14:textId="77777777" w:rsidR="00527223" w:rsidRPr="00527223" w:rsidRDefault="00527223" w:rsidP="00505D2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527223">
              <w:rPr>
                <w:rFonts w:ascii="Times New Roman" w:hAnsi="Times New Roman" w:cs="Times New Roman"/>
                <w:b/>
                <w:szCs w:val="18"/>
              </w:rPr>
              <w:t>Registers</w:t>
            </w:r>
          </w:p>
        </w:tc>
      </w:tr>
      <w:tr w:rsidR="00527223" w14:paraId="169EC866" w14:textId="77777777" w:rsidTr="00527223">
        <w:trPr>
          <w:trHeight w:val="313"/>
        </w:trPr>
        <w:tc>
          <w:tcPr>
            <w:tcW w:w="4762" w:type="dxa"/>
            <w:vAlign w:val="center"/>
          </w:tcPr>
          <w:p w14:paraId="46F66BBE" w14:textId="77777777" w:rsidR="00527223" w:rsidRDefault="00527223" w:rsidP="00527223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18"/>
              </w:rPr>
            </w:pPr>
            <w:proofErr w:type="spellStart"/>
            <w:r>
              <w:rPr>
                <w:rFonts w:ascii="Courier" w:hAnsi="Courier" w:cs="Courier"/>
                <w:sz w:val="20"/>
                <w:szCs w:val="18"/>
              </w:rPr>
              <w:t>mov</w:t>
            </w:r>
            <w:proofErr w:type="spellEnd"/>
            <w:r>
              <w:rPr>
                <w:rFonts w:ascii="Courier" w:hAnsi="Courier" w:cs="Courier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20"/>
                <w:szCs w:val="18"/>
              </w:rPr>
              <w:t>esi,OFFSET</w:t>
            </w:r>
            <w:proofErr w:type="spellEnd"/>
            <w:r>
              <w:rPr>
                <w:rFonts w:ascii="Courier" w:hAnsi="Courier" w:cs="Courier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20"/>
                <w:szCs w:val="18"/>
              </w:rPr>
              <w:t>myBytes</w:t>
            </w:r>
            <w:proofErr w:type="spellEnd"/>
          </w:p>
        </w:tc>
        <w:tc>
          <w:tcPr>
            <w:tcW w:w="4762" w:type="dxa"/>
            <w:vAlign w:val="center"/>
          </w:tcPr>
          <w:p w14:paraId="76903DC6" w14:textId="77777777" w:rsidR="00527223" w:rsidRDefault="00527223" w:rsidP="00527223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18"/>
              </w:rPr>
            </w:pPr>
          </w:p>
        </w:tc>
      </w:tr>
      <w:tr w:rsidR="00527223" w14:paraId="5E691CAF" w14:textId="77777777" w:rsidTr="00527223">
        <w:trPr>
          <w:trHeight w:val="313"/>
        </w:trPr>
        <w:tc>
          <w:tcPr>
            <w:tcW w:w="4762" w:type="dxa"/>
            <w:vAlign w:val="center"/>
          </w:tcPr>
          <w:p w14:paraId="647AA115" w14:textId="77777777" w:rsidR="00527223" w:rsidRDefault="00527223" w:rsidP="00527223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18"/>
              </w:rPr>
            </w:pPr>
            <w:proofErr w:type="spellStart"/>
            <w:r w:rsidRPr="00527223">
              <w:rPr>
                <w:rFonts w:ascii="Courier" w:hAnsi="Courier" w:cs="Courier"/>
                <w:sz w:val="20"/>
                <w:szCs w:val="18"/>
              </w:rPr>
              <w:t>mov</w:t>
            </w:r>
            <w:proofErr w:type="spellEnd"/>
            <w:r w:rsidRPr="00527223">
              <w:rPr>
                <w:rFonts w:ascii="Courier" w:hAnsi="Courier" w:cs="Courier"/>
                <w:sz w:val="20"/>
                <w:szCs w:val="18"/>
              </w:rPr>
              <w:t xml:space="preserve"> al,[</w:t>
            </w:r>
            <w:proofErr w:type="spellStart"/>
            <w:r w:rsidRPr="00527223">
              <w:rPr>
                <w:rFonts w:ascii="Courier" w:hAnsi="Courier" w:cs="Courier"/>
                <w:sz w:val="20"/>
                <w:szCs w:val="18"/>
              </w:rPr>
              <w:t>esi</w:t>
            </w:r>
            <w:proofErr w:type="spellEnd"/>
            <w:r w:rsidRPr="00527223">
              <w:rPr>
                <w:rFonts w:ascii="Courier" w:hAnsi="Courier" w:cs="Courier"/>
                <w:sz w:val="20"/>
                <w:szCs w:val="18"/>
              </w:rPr>
              <w:t>]</w:t>
            </w:r>
          </w:p>
        </w:tc>
        <w:tc>
          <w:tcPr>
            <w:tcW w:w="4762" w:type="dxa"/>
            <w:vAlign w:val="center"/>
          </w:tcPr>
          <w:p w14:paraId="4F828D07" w14:textId="77777777" w:rsidR="00527223" w:rsidRPr="00527223" w:rsidRDefault="00527223" w:rsidP="00973969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sz w:val="20"/>
                <w:szCs w:val="18"/>
              </w:rPr>
            </w:pPr>
            <w:r w:rsidRPr="00527223">
              <w:rPr>
                <w:rFonts w:ascii="Courier" w:hAnsi="Courier" w:cs="Courier"/>
                <w:b/>
                <w:sz w:val="20"/>
                <w:szCs w:val="18"/>
              </w:rPr>
              <w:t xml:space="preserve">a. </w:t>
            </w:r>
            <w:r w:rsidRPr="003504F3">
              <w:rPr>
                <w:rFonts w:ascii="Courier" w:hAnsi="Courier" w:cs="Courier"/>
                <w:b/>
                <w:color w:val="FF0000"/>
                <w:szCs w:val="18"/>
              </w:rPr>
              <w:t>AL</w:t>
            </w:r>
            <w:r w:rsidRPr="00527223">
              <w:rPr>
                <w:rFonts w:ascii="Courier" w:hAnsi="Courier" w:cs="Courier"/>
                <w:b/>
                <w:sz w:val="20"/>
                <w:szCs w:val="18"/>
              </w:rPr>
              <w:t xml:space="preserve"> =</w:t>
            </w:r>
            <w:r w:rsidR="00D23852">
              <w:rPr>
                <w:rFonts w:ascii="Courier" w:hAnsi="Courier" w:cs="Courier"/>
                <w:b/>
                <w:sz w:val="20"/>
                <w:szCs w:val="18"/>
              </w:rPr>
              <w:t xml:space="preserve"> </w:t>
            </w:r>
          </w:p>
        </w:tc>
      </w:tr>
      <w:tr w:rsidR="00527223" w14:paraId="4DCA2137" w14:textId="77777777" w:rsidTr="00527223">
        <w:trPr>
          <w:trHeight w:val="313"/>
        </w:trPr>
        <w:tc>
          <w:tcPr>
            <w:tcW w:w="4762" w:type="dxa"/>
            <w:vAlign w:val="center"/>
          </w:tcPr>
          <w:p w14:paraId="017E48EF" w14:textId="77777777" w:rsidR="00527223" w:rsidRDefault="00527223" w:rsidP="00527223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18"/>
              </w:rPr>
            </w:pPr>
            <w:proofErr w:type="spellStart"/>
            <w:r w:rsidRPr="00527223">
              <w:rPr>
                <w:rFonts w:ascii="Courier" w:hAnsi="Courier" w:cs="Courier"/>
                <w:sz w:val="20"/>
                <w:szCs w:val="18"/>
              </w:rPr>
              <w:t>mov</w:t>
            </w:r>
            <w:proofErr w:type="spellEnd"/>
            <w:r w:rsidRPr="00527223">
              <w:rPr>
                <w:rFonts w:ascii="Courier" w:hAnsi="Courier" w:cs="Courier"/>
                <w:sz w:val="20"/>
                <w:szCs w:val="18"/>
              </w:rPr>
              <w:t xml:space="preserve"> al,[esi+3]</w:t>
            </w:r>
          </w:p>
        </w:tc>
        <w:tc>
          <w:tcPr>
            <w:tcW w:w="4762" w:type="dxa"/>
            <w:vAlign w:val="center"/>
          </w:tcPr>
          <w:p w14:paraId="64C0A6C1" w14:textId="77777777" w:rsidR="00527223" w:rsidRPr="00527223" w:rsidRDefault="00527223" w:rsidP="00973969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sz w:val="20"/>
                <w:szCs w:val="18"/>
              </w:rPr>
            </w:pPr>
            <w:r w:rsidRPr="00527223">
              <w:rPr>
                <w:rFonts w:ascii="Courier" w:hAnsi="Courier" w:cs="Courier"/>
                <w:b/>
                <w:sz w:val="20"/>
                <w:szCs w:val="18"/>
              </w:rPr>
              <w:t xml:space="preserve">b. </w:t>
            </w:r>
            <w:r w:rsidRPr="003504F3">
              <w:rPr>
                <w:rFonts w:ascii="Courier" w:hAnsi="Courier" w:cs="Courier"/>
                <w:b/>
                <w:color w:val="FF0000"/>
                <w:szCs w:val="18"/>
              </w:rPr>
              <w:t>AL</w:t>
            </w:r>
            <w:r w:rsidRPr="00527223">
              <w:rPr>
                <w:rFonts w:ascii="Courier" w:hAnsi="Courier" w:cs="Courier"/>
                <w:b/>
                <w:sz w:val="20"/>
                <w:szCs w:val="18"/>
              </w:rPr>
              <w:t xml:space="preserve"> =</w:t>
            </w:r>
            <w:r w:rsidR="00D23852">
              <w:rPr>
                <w:rFonts w:ascii="Courier" w:hAnsi="Courier" w:cs="Courier"/>
                <w:b/>
                <w:sz w:val="20"/>
                <w:szCs w:val="18"/>
              </w:rPr>
              <w:t xml:space="preserve"> </w:t>
            </w:r>
          </w:p>
        </w:tc>
      </w:tr>
      <w:tr w:rsidR="00527223" w14:paraId="4CAAFC87" w14:textId="77777777" w:rsidTr="00527223">
        <w:trPr>
          <w:trHeight w:val="313"/>
        </w:trPr>
        <w:tc>
          <w:tcPr>
            <w:tcW w:w="4762" w:type="dxa"/>
            <w:vAlign w:val="center"/>
          </w:tcPr>
          <w:p w14:paraId="5E691DE2" w14:textId="77777777" w:rsidR="00527223" w:rsidRDefault="00527223" w:rsidP="00527223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18"/>
              </w:rPr>
            </w:pPr>
            <w:proofErr w:type="spellStart"/>
            <w:r>
              <w:rPr>
                <w:rFonts w:ascii="Courier" w:hAnsi="Courier" w:cs="Courier"/>
                <w:sz w:val="20"/>
                <w:szCs w:val="18"/>
              </w:rPr>
              <w:t>mov</w:t>
            </w:r>
            <w:proofErr w:type="spellEnd"/>
            <w:r>
              <w:rPr>
                <w:rFonts w:ascii="Courier" w:hAnsi="Courier" w:cs="Courier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20"/>
                <w:szCs w:val="18"/>
              </w:rPr>
              <w:t>esi,OFFSET</w:t>
            </w:r>
            <w:proofErr w:type="spellEnd"/>
            <w:r>
              <w:rPr>
                <w:rFonts w:ascii="Courier" w:hAnsi="Courier" w:cs="Courier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20"/>
                <w:szCs w:val="18"/>
              </w:rPr>
              <w:t>myWords</w:t>
            </w:r>
            <w:proofErr w:type="spellEnd"/>
            <w:r>
              <w:rPr>
                <w:rFonts w:ascii="Courier" w:hAnsi="Courier" w:cs="Courier"/>
                <w:sz w:val="20"/>
                <w:szCs w:val="18"/>
              </w:rPr>
              <w:t xml:space="preserve"> + 2</w:t>
            </w:r>
          </w:p>
        </w:tc>
        <w:tc>
          <w:tcPr>
            <w:tcW w:w="4762" w:type="dxa"/>
            <w:vAlign w:val="center"/>
          </w:tcPr>
          <w:p w14:paraId="01AC5E51" w14:textId="77777777" w:rsidR="00527223" w:rsidRDefault="00527223" w:rsidP="00527223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18"/>
              </w:rPr>
            </w:pPr>
          </w:p>
        </w:tc>
      </w:tr>
      <w:tr w:rsidR="00527223" w14:paraId="24728B66" w14:textId="77777777" w:rsidTr="00527223">
        <w:trPr>
          <w:trHeight w:val="297"/>
        </w:trPr>
        <w:tc>
          <w:tcPr>
            <w:tcW w:w="4762" w:type="dxa"/>
            <w:vAlign w:val="center"/>
          </w:tcPr>
          <w:p w14:paraId="56A69C3D" w14:textId="77777777" w:rsidR="00527223" w:rsidRDefault="00527223" w:rsidP="00527223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18"/>
              </w:rPr>
            </w:pPr>
            <w:proofErr w:type="spellStart"/>
            <w:r w:rsidRPr="00527223">
              <w:rPr>
                <w:rFonts w:ascii="Courier" w:hAnsi="Courier" w:cs="Courier"/>
                <w:sz w:val="20"/>
                <w:szCs w:val="18"/>
              </w:rPr>
              <w:t>mov</w:t>
            </w:r>
            <w:proofErr w:type="spellEnd"/>
            <w:r w:rsidRPr="00527223">
              <w:rPr>
                <w:rFonts w:ascii="Courier" w:hAnsi="Courier" w:cs="Courier"/>
                <w:sz w:val="20"/>
                <w:szCs w:val="18"/>
              </w:rPr>
              <w:t xml:space="preserve"> ax,[</w:t>
            </w:r>
            <w:proofErr w:type="spellStart"/>
            <w:r w:rsidRPr="00527223">
              <w:rPr>
                <w:rFonts w:ascii="Courier" w:hAnsi="Courier" w:cs="Courier"/>
                <w:sz w:val="20"/>
                <w:szCs w:val="18"/>
              </w:rPr>
              <w:t>esi</w:t>
            </w:r>
            <w:proofErr w:type="spellEnd"/>
            <w:r w:rsidRPr="00527223">
              <w:rPr>
                <w:rFonts w:ascii="Courier" w:hAnsi="Courier" w:cs="Courier"/>
                <w:sz w:val="20"/>
                <w:szCs w:val="18"/>
              </w:rPr>
              <w:t>]</w:t>
            </w:r>
          </w:p>
        </w:tc>
        <w:tc>
          <w:tcPr>
            <w:tcW w:w="4762" w:type="dxa"/>
            <w:vAlign w:val="center"/>
          </w:tcPr>
          <w:p w14:paraId="50C4AECB" w14:textId="77777777" w:rsidR="00527223" w:rsidRPr="00527223" w:rsidRDefault="00527223" w:rsidP="00973969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sz w:val="20"/>
                <w:szCs w:val="18"/>
              </w:rPr>
            </w:pPr>
            <w:r w:rsidRPr="00527223">
              <w:rPr>
                <w:rFonts w:ascii="Courier" w:hAnsi="Courier" w:cs="Courier"/>
                <w:b/>
                <w:sz w:val="20"/>
                <w:szCs w:val="18"/>
              </w:rPr>
              <w:t xml:space="preserve">c. </w:t>
            </w:r>
            <w:r w:rsidRPr="003504F3">
              <w:rPr>
                <w:rFonts w:ascii="Courier" w:hAnsi="Courier" w:cs="Courier"/>
                <w:b/>
                <w:color w:val="FF0000"/>
                <w:szCs w:val="18"/>
              </w:rPr>
              <w:t>AX</w:t>
            </w:r>
            <w:r w:rsidRPr="00527223">
              <w:rPr>
                <w:rFonts w:ascii="Courier" w:hAnsi="Courier" w:cs="Courier"/>
                <w:b/>
                <w:sz w:val="20"/>
                <w:szCs w:val="18"/>
              </w:rPr>
              <w:t xml:space="preserve"> =</w:t>
            </w:r>
            <w:r w:rsidR="00D23852">
              <w:rPr>
                <w:rFonts w:ascii="Courier" w:hAnsi="Courier" w:cs="Courier"/>
                <w:b/>
                <w:sz w:val="20"/>
                <w:szCs w:val="18"/>
              </w:rPr>
              <w:t xml:space="preserve"> </w:t>
            </w:r>
          </w:p>
        </w:tc>
      </w:tr>
      <w:tr w:rsidR="00527223" w14:paraId="197EF051" w14:textId="77777777" w:rsidTr="00527223">
        <w:trPr>
          <w:trHeight w:val="313"/>
        </w:trPr>
        <w:tc>
          <w:tcPr>
            <w:tcW w:w="4762" w:type="dxa"/>
            <w:vAlign w:val="center"/>
          </w:tcPr>
          <w:p w14:paraId="595A7FE0" w14:textId="77777777" w:rsidR="00527223" w:rsidRDefault="00527223" w:rsidP="00527223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18"/>
              </w:rPr>
            </w:pPr>
            <w:proofErr w:type="spellStart"/>
            <w:r>
              <w:rPr>
                <w:rFonts w:ascii="Courier" w:hAnsi="Courier" w:cs="Courier"/>
                <w:sz w:val="20"/>
                <w:szCs w:val="18"/>
              </w:rPr>
              <w:t>mov</w:t>
            </w:r>
            <w:proofErr w:type="spellEnd"/>
            <w:r>
              <w:rPr>
                <w:rFonts w:ascii="Courier" w:hAnsi="Courier" w:cs="Courier"/>
                <w:sz w:val="20"/>
                <w:szCs w:val="18"/>
              </w:rPr>
              <w:t xml:space="preserve"> edi,8</w:t>
            </w:r>
          </w:p>
        </w:tc>
        <w:tc>
          <w:tcPr>
            <w:tcW w:w="4762" w:type="dxa"/>
            <w:vAlign w:val="center"/>
          </w:tcPr>
          <w:p w14:paraId="7FE89A93" w14:textId="77777777" w:rsidR="00527223" w:rsidRDefault="00527223" w:rsidP="00527223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18"/>
              </w:rPr>
            </w:pPr>
          </w:p>
        </w:tc>
      </w:tr>
      <w:tr w:rsidR="00527223" w14:paraId="5CB9C460" w14:textId="77777777" w:rsidTr="00527223">
        <w:trPr>
          <w:trHeight w:val="313"/>
        </w:trPr>
        <w:tc>
          <w:tcPr>
            <w:tcW w:w="4762" w:type="dxa"/>
            <w:vAlign w:val="center"/>
          </w:tcPr>
          <w:p w14:paraId="35D61118" w14:textId="77777777" w:rsidR="00527223" w:rsidRDefault="00527223" w:rsidP="00527223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18"/>
              </w:rPr>
            </w:pPr>
            <w:proofErr w:type="spellStart"/>
            <w:r w:rsidRPr="00527223">
              <w:rPr>
                <w:rFonts w:ascii="Courier" w:hAnsi="Courier" w:cs="Courier"/>
                <w:sz w:val="20"/>
                <w:szCs w:val="18"/>
              </w:rPr>
              <w:t>mov</w:t>
            </w:r>
            <w:proofErr w:type="spellEnd"/>
            <w:r w:rsidRPr="00527223">
              <w:rPr>
                <w:rFonts w:ascii="Courier" w:hAnsi="Courier" w:cs="Courier"/>
                <w:sz w:val="20"/>
                <w:szCs w:val="18"/>
              </w:rPr>
              <w:t xml:space="preserve"> </w:t>
            </w:r>
            <w:proofErr w:type="spellStart"/>
            <w:r w:rsidRPr="00527223">
              <w:rPr>
                <w:rFonts w:ascii="Courier" w:hAnsi="Courier" w:cs="Courier"/>
                <w:sz w:val="20"/>
                <w:szCs w:val="18"/>
              </w:rPr>
              <w:t>edx</w:t>
            </w:r>
            <w:proofErr w:type="spellEnd"/>
            <w:r w:rsidRPr="00527223">
              <w:rPr>
                <w:rFonts w:ascii="Courier" w:hAnsi="Courier" w:cs="Courier"/>
                <w:sz w:val="20"/>
                <w:szCs w:val="18"/>
              </w:rPr>
              <w:t>,[</w:t>
            </w:r>
            <w:proofErr w:type="spellStart"/>
            <w:r w:rsidRPr="00527223">
              <w:rPr>
                <w:rFonts w:ascii="Courier" w:hAnsi="Courier" w:cs="Courier"/>
                <w:sz w:val="20"/>
                <w:szCs w:val="18"/>
              </w:rPr>
              <w:t>myDoubles</w:t>
            </w:r>
            <w:proofErr w:type="spellEnd"/>
            <w:r w:rsidRPr="00527223">
              <w:rPr>
                <w:rFonts w:ascii="Courier" w:hAnsi="Courier" w:cs="Courier"/>
                <w:sz w:val="20"/>
                <w:szCs w:val="18"/>
              </w:rPr>
              <w:t xml:space="preserve"> + </w:t>
            </w:r>
            <w:proofErr w:type="spellStart"/>
            <w:r w:rsidRPr="00527223">
              <w:rPr>
                <w:rFonts w:ascii="Courier" w:hAnsi="Courier" w:cs="Courier"/>
                <w:sz w:val="20"/>
                <w:szCs w:val="18"/>
              </w:rPr>
              <w:t>edi</w:t>
            </w:r>
            <w:proofErr w:type="spellEnd"/>
            <w:r w:rsidRPr="00527223">
              <w:rPr>
                <w:rFonts w:ascii="Courier" w:hAnsi="Courier" w:cs="Courier"/>
                <w:sz w:val="20"/>
                <w:szCs w:val="18"/>
              </w:rPr>
              <w:t>]</w:t>
            </w:r>
          </w:p>
        </w:tc>
        <w:tc>
          <w:tcPr>
            <w:tcW w:w="4762" w:type="dxa"/>
            <w:vAlign w:val="center"/>
          </w:tcPr>
          <w:p w14:paraId="705A8C00" w14:textId="77777777" w:rsidR="00527223" w:rsidRPr="00527223" w:rsidRDefault="00527223" w:rsidP="00973969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sz w:val="20"/>
                <w:szCs w:val="18"/>
              </w:rPr>
            </w:pPr>
            <w:r w:rsidRPr="00527223">
              <w:rPr>
                <w:rFonts w:ascii="Courier" w:hAnsi="Courier" w:cs="Courier"/>
                <w:b/>
                <w:sz w:val="20"/>
                <w:szCs w:val="18"/>
              </w:rPr>
              <w:t xml:space="preserve">d. </w:t>
            </w:r>
            <w:r w:rsidRPr="003504F3">
              <w:rPr>
                <w:rFonts w:ascii="Courier" w:hAnsi="Courier" w:cs="Courier"/>
                <w:b/>
                <w:color w:val="FF0000"/>
                <w:szCs w:val="18"/>
              </w:rPr>
              <w:t>EDX</w:t>
            </w:r>
            <w:r w:rsidRPr="00527223">
              <w:rPr>
                <w:rFonts w:ascii="Courier" w:hAnsi="Courier" w:cs="Courier"/>
                <w:b/>
                <w:sz w:val="20"/>
                <w:szCs w:val="18"/>
              </w:rPr>
              <w:t xml:space="preserve"> =</w:t>
            </w:r>
          </w:p>
        </w:tc>
      </w:tr>
      <w:tr w:rsidR="00527223" w14:paraId="1E2DF207" w14:textId="77777777" w:rsidTr="00527223">
        <w:trPr>
          <w:trHeight w:val="313"/>
        </w:trPr>
        <w:tc>
          <w:tcPr>
            <w:tcW w:w="4762" w:type="dxa"/>
            <w:vAlign w:val="center"/>
          </w:tcPr>
          <w:p w14:paraId="5DAF71C3" w14:textId="77777777" w:rsidR="00527223" w:rsidRPr="00527223" w:rsidRDefault="00527223" w:rsidP="00527223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18"/>
              </w:rPr>
            </w:pPr>
            <w:proofErr w:type="spellStart"/>
            <w:r w:rsidRPr="00527223">
              <w:rPr>
                <w:rFonts w:ascii="Courier" w:hAnsi="Courier" w:cs="Courier"/>
                <w:sz w:val="20"/>
                <w:szCs w:val="18"/>
              </w:rPr>
              <w:t>mov</w:t>
            </w:r>
            <w:proofErr w:type="spellEnd"/>
            <w:r w:rsidRPr="00527223">
              <w:rPr>
                <w:rFonts w:ascii="Courier" w:hAnsi="Courier" w:cs="Courier"/>
                <w:sz w:val="20"/>
                <w:szCs w:val="18"/>
              </w:rPr>
              <w:t xml:space="preserve"> </w:t>
            </w:r>
            <w:proofErr w:type="spellStart"/>
            <w:r w:rsidRPr="00527223">
              <w:rPr>
                <w:rFonts w:ascii="Courier" w:hAnsi="Courier" w:cs="Courier"/>
                <w:sz w:val="20"/>
                <w:szCs w:val="18"/>
              </w:rPr>
              <w:t>edx,myDoubles</w:t>
            </w:r>
            <w:proofErr w:type="spellEnd"/>
            <w:r w:rsidRPr="00527223">
              <w:rPr>
                <w:rFonts w:ascii="Courier" w:hAnsi="Courier" w:cs="Courier"/>
                <w:sz w:val="20"/>
                <w:szCs w:val="18"/>
              </w:rPr>
              <w:t>[</w:t>
            </w:r>
            <w:proofErr w:type="spellStart"/>
            <w:r w:rsidRPr="00527223">
              <w:rPr>
                <w:rFonts w:ascii="Courier" w:hAnsi="Courier" w:cs="Courier"/>
                <w:sz w:val="20"/>
                <w:szCs w:val="18"/>
              </w:rPr>
              <w:t>edi</w:t>
            </w:r>
            <w:proofErr w:type="spellEnd"/>
            <w:r w:rsidRPr="00527223">
              <w:rPr>
                <w:rFonts w:ascii="Courier" w:hAnsi="Courier" w:cs="Courier"/>
                <w:sz w:val="20"/>
                <w:szCs w:val="18"/>
              </w:rPr>
              <w:t>]</w:t>
            </w:r>
          </w:p>
        </w:tc>
        <w:tc>
          <w:tcPr>
            <w:tcW w:w="4762" w:type="dxa"/>
            <w:vAlign w:val="center"/>
          </w:tcPr>
          <w:p w14:paraId="2EAC2C58" w14:textId="77777777" w:rsidR="00527223" w:rsidRPr="00527223" w:rsidRDefault="00527223" w:rsidP="00973969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sz w:val="20"/>
                <w:szCs w:val="18"/>
              </w:rPr>
            </w:pPr>
            <w:r w:rsidRPr="00527223">
              <w:rPr>
                <w:rFonts w:ascii="Courier" w:hAnsi="Courier" w:cs="Courier"/>
                <w:b/>
                <w:sz w:val="20"/>
                <w:szCs w:val="18"/>
              </w:rPr>
              <w:t xml:space="preserve">e. </w:t>
            </w:r>
            <w:r w:rsidRPr="003504F3">
              <w:rPr>
                <w:rFonts w:ascii="Courier" w:hAnsi="Courier" w:cs="Courier"/>
                <w:b/>
                <w:color w:val="FF0000"/>
                <w:szCs w:val="18"/>
              </w:rPr>
              <w:t>EDX</w:t>
            </w:r>
            <w:r w:rsidRPr="00527223">
              <w:rPr>
                <w:rFonts w:ascii="Courier" w:hAnsi="Courier" w:cs="Courier"/>
                <w:b/>
                <w:sz w:val="20"/>
                <w:szCs w:val="18"/>
              </w:rPr>
              <w:t xml:space="preserve"> =</w:t>
            </w:r>
          </w:p>
        </w:tc>
      </w:tr>
      <w:tr w:rsidR="00527223" w14:paraId="78875B1C" w14:textId="77777777" w:rsidTr="00527223">
        <w:trPr>
          <w:trHeight w:val="313"/>
        </w:trPr>
        <w:tc>
          <w:tcPr>
            <w:tcW w:w="4762" w:type="dxa"/>
            <w:vAlign w:val="center"/>
          </w:tcPr>
          <w:p w14:paraId="63AACA03" w14:textId="77777777" w:rsidR="00527223" w:rsidRPr="00527223" w:rsidRDefault="00527223" w:rsidP="00527223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18"/>
              </w:rPr>
            </w:pPr>
            <w:proofErr w:type="spellStart"/>
            <w:r w:rsidRPr="00527223">
              <w:rPr>
                <w:rFonts w:ascii="Courier" w:hAnsi="Courier" w:cs="Courier"/>
                <w:sz w:val="20"/>
                <w:szCs w:val="18"/>
              </w:rPr>
              <w:t>mov</w:t>
            </w:r>
            <w:proofErr w:type="spellEnd"/>
            <w:r w:rsidRPr="00527223">
              <w:rPr>
                <w:rFonts w:ascii="Courier" w:hAnsi="Courier" w:cs="Courier"/>
                <w:sz w:val="20"/>
                <w:szCs w:val="18"/>
              </w:rPr>
              <w:t xml:space="preserve"> </w:t>
            </w:r>
            <w:proofErr w:type="spellStart"/>
            <w:r w:rsidRPr="00527223">
              <w:rPr>
                <w:rFonts w:ascii="Courier" w:hAnsi="Courier" w:cs="Courier"/>
                <w:sz w:val="20"/>
                <w:szCs w:val="18"/>
              </w:rPr>
              <w:t>ebx,myPointer</w:t>
            </w:r>
            <w:proofErr w:type="spellEnd"/>
          </w:p>
        </w:tc>
        <w:tc>
          <w:tcPr>
            <w:tcW w:w="4762" w:type="dxa"/>
            <w:vAlign w:val="center"/>
          </w:tcPr>
          <w:p w14:paraId="2A14BC45" w14:textId="77777777" w:rsidR="00527223" w:rsidRPr="00527223" w:rsidRDefault="00527223" w:rsidP="00527223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sz w:val="20"/>
                <w:szCs w:val="18"/>
              </w:rPr>
            </w:pPr>
          </w:p>
        </w:tc>
      </w:tr>
      <w:tr w:rsidR="00527223" w14:paraId="0E3180A2" w14:textId="77777777" w:rsidTr="00527223">
        <w:trPr>
          <w:trHeight w:val="313"/>
        </w:trPr>
        <w:tc>
          <w:tcPr>
            <w:tcW w:w="4762" w:type="dxa"/>
            <w:vAlign w:val="center"/>
          </w:tcPr>
          <w:p w14:paraId="7BBF3C47" w14:textId="77777777" w:rsidR="00527223" w:rsidRPr="00527223" w:rsidRDefault="00527223" w:rsidP="00527223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18"/>
              </w:rPr>
            </w:pPr>
            <w:proofErr w:type="spellStart"/>
            <w:r w:rsidRPr="00527223">
              <w:rPr>
                <w:rFonts w:ascii="Courier" w:hAnsi="Courier" w:cs="Courier"/>
                <w:sz w:val="20"/>
                <w:szCs w:val="18"/>
              </w:rPr>
              <w:t>mov</w:t>
            </w:r>
            <w:proofErr w:type="spellEnd"/>
            <w:r w:rsidRPr="00527223">
              <w:rPr>
                <w:rFonts w:ascii="Courier" w:hAnsi="Courier" w:cs="Courier"/>
                <w:sz w:val="20"/>
                <w:szCs w:val="18"/>
              </w:rPr>
              <w:t xml:space="preserve"> </w:t>
            </w:r>
            <w:proofErr w:type="spellStart"/>
            <w:r w:rsidRPr="00527223">
              <w:rPr>
                <w:rFonts w:ascii="Courier" w:hAnsi="Courier" w:cs="Courier"/>
                <w:sz w:val="20"/>
                <w:szCs w:val="18"/>
              </w:rPr>
              <w:t>eax</w:t>
            </w:r>
            <w:proofErr w:type="spellEnd"/>
            <w:r w:rsidRPr="00527223">
              <w:rPr>
                <w:rFonts w:ascii="Courier" w:hAnsi="Courier" w:cs="Courier"/>
                <w:sz w:val="20"/>
                <w:szCs w:val="18"/>
              </w:rPr>
              <w:t>,[ebx+4]</w:t>
            </w:r>
          </w:p>
        </w:tc>
        <w:tc>
          <w:tcPr>
            <w:tcW w:w="4762" w:type="dxa"/>
            <w:vAlign w:val="center"/>
          </w:tcPr>
          <w:p w14:paraId="72785A6A" w14:textId="77777777" w:rsidR="00527223" w:rsidRPr="00527223" w:rsidRDefault="00527223" w:rsidP="00973969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sz w:val="20"/>
                <w:szCs w:val="18"/>
              </w:rPr>
            </w:pPr>
            <w:r w:rsidRPr="00527223">
              <w:rPr>
                <w:rFonts w:ascii="Courier" w:hAnsi="Courier" w:cs="Courier"/>
                <w:b/>
                <w:sz w:val="20"/>
                <w:szCs w:val="18"/>
              </w:rPr>
              <w:t xml:space="preserve">f. </w:t>
            </w:r>
            <w:r w:rsidRPr="003504F3">
              <w:rPr>
                <w:rFonts w:ascii="Courier" w:hAnsi="Courier" w:cs="Courier"/>
                <w:b/>
                <w:color w:val="FF0000"/>
                <w:szCs w:val="18"/>
              </w:rPr>
              <w:t>EAX</w:t>
            </w:r>
            <w:r w:rsidRPr="00527223">
              <w:rPr>
                <w:rFonts w:ascii="Courier" w:hAnsi="Courier" w:cs="Courier"/>
                <w:b/>
                <w:sz w:val="20"/>
                <w:szCs w:val="18"/>
              </w:rPr>
              <w:t xml:space="preserve"> =</w:t>
            </w:r>
          </w:p>
        </w:tc>
      </w:tr>
      <w:tr w:rsidR="00B7422C" w14:paraId="6DB7C6B4" w14:textId="77777777" w:rsidTr="00527223">
        <w:trPr>
          <w:trHeight w:val="313"/>
        </w:trPr>
        <w:tc>
          <w:tcPr>
            <w:tcW w:w="4762" w:type="dxa"/>
            <w:vAlign w:val="center"/>
          </w:tcPr>
          <w:p w14:paraId="1C207E87" w14:textId="77777777" w:rsidR="00B7422C" w:rsidRPr="00527223" w:rsidRDefault="00B7422C" w:rsidP="00527223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18"/>
              </w:rPr>
            </w:pPr>
            <w:proofErr w:type="spellStart"/>
            <w:r w:rsidRPr="00B7422C">
              <w:rPr>
                <w:rFonts w:ascii="Courier" w:hAnsi="Courier" w:cs="Courier"/>
                <w:sz w:val="20"/>
                <w:szCs w:val="18"/>
              </w:rPr>
              <w:t>mov</w:t>
            </w:r>
            <w:proofErr w:type="spellEnd"/>
            <w:r w:rsidRPr="00B7422C">
              <w:rPr>
                <w:rFonts w:ascii="Courier" w:hAnsi="Courier" w:cs="Courier"/>
                <w:sz w:val="20"/>
                <w:szCs w:val="18"/>
              </w:rPr>
              <w:t xml:space="preserve"> </w:t>
            </w:r>
            <w:proofErr w:type="spellStart"/>
            <w:r w:rsidRPr="00B7422C">
              <w:rPr>
                <w:rFonts w:ascii="Courier" w:hAnsi="Courier" w:cs="Courier"/>
                <w:sz w:val="20"/>
                <w:szCs w:val="18"/>
              </w:rPr>
              <w:t>eax,DWORD</w:t>
            </w:r>
            <w:proofErr w:type="spellEnd"/>
            <w:r w:rsidRPr="00B7422C">
              <w:rPr>
                <w:rFonts w:ascii="Courier" w:hAnsi="Courier" w:cs="Courier"/>
                <w:sz w:val="20"/>
                <w:szCs w:val="18"/>
              </w:rPr>
              <w:t xml:space="preserve"> PTR </w:t>
            </w:r>
            <w:proofErr w:type="spellStart"/>
            <w:r w:rsidRPr="00B7422C">
              <w:rPr>
                <w:rFonts w:ascii="Courier" w:hAnsi="Courier" w:cs="Courier"/>
                <w:sz w:val="20"/>
                <w:szCs w:val="18"/>
              </w:rPr>
              <w:t>myWords</w:t>
            </w:r>
            <w:proofErr w:type="spellEnd"/>
          </w:p>
        </w:tc>
        <w:tc>
          <w:tcPr>
            <w:tcW w:w="4762" w:type="dxa"/>
            <w:vAlign w:val="center"/>
          </w:tcPr>
          <w:p w14:paraId="25A2B2F2" w14:textId="77777777" w:rsidR="00B7422C" w:rsidRPr="00527223" w:rsidRDefault="00B7422C" w:rsidP="00973969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sz w:val="20"/>
                <w:szCs w:val="18"/>
              </w:rPr>
            </w:pPr>
            <w:r>
              <w:rPr>
                <w:rFonts w:ascii="Courier" w:hAnsi="Courier" w:cs="Courier"/>
                <w:b/>
                <w:sz w:val="20"/>
                <w:szCs w:val="18"/>
              </w:rPr>
              <w:t xml:space="preserve">g. </w:t>
            </w:r>
            <w:r w:rsidRPr="003504F3">
              <w:rPr>
                <w:rFonts w:ascii="Courier" w:hAnsi="Courier" w:cs="Courier"/>
                <w:b/>
                <w:color w:val="FF0000"/>
                <w:szCs w:val="18"/>
              </w:rPr>
              <w:t>EAX</w:t>
            </w:r>
            <w:r w:rsidRPr="00527223">
              <w:rPr>
                <w:rFonts w:ascii="Courier" w:hAnsi="Courier" w:cs="Courier"/>
                <w:b/>
                <w:sz w:val="20"/>
                <w:szCs w:val="18"/>
              </w:rPr>
              <w:t xml:space="preserve"> =</w:t>
            </w:r>
          </w:p>
        </w:tc>
      </w:tr>
      <w:tr w:rsidR="00B7422C" w14:paraId="10B98789" w14:textId="77777777" w:rsidTr="00527223">
        <w:trPr>
          <w:trHeight w:val="313"/>
        </w:trPr>
        <w:tc>
          <w:tcPr>
            <w:tcW w:w="4762" w:type="dxa"/>
            <w:vAlign w:val="center"/>
          </w:tcPr>
          <w:p w14:paraId="3E4ECA99" w14:textId="77777777" w:rsidR="00B7422C" w:rsidRPr="00B7422C" w:rsidRDefault="00B7422C" w:rsidP="00B7422C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18"/>
              </w:rPr>
            </w:pPr>
            <w:proofErr w:type="spellStart"/>
            <w:r>
              <w:rPr>
                <w:rFonts w:ascii="Courier" w:hAnsi="Courier" w:cs="Courier"/>
                <w:sz w:val="20"/>
                <w:szCs w:val="18"/>
              </w:rPr>
              <w:t>mov</w:t>
            </w:r>
            <w:proofErr w:type="spellEnd"/>
            <w:r>
              <w:rPr>
                <w:rFonts w:ascii="Courier" w:hAnsi="Courier" w:cs="Courier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20"/>
                <w:szCs w:val="18"/>
              </w:rPr>
              <w:t>esi,myPointer</w:t>
            </w:r>
            <w:proofErr w:type="spellEnd"/>
          </w:p>
        </w:tc>
        <w:tc>
          <w:tcPr>
            <w:tcW w:w="4762" w:type="dxa"/>
            <w:vAlign w:val="center"/>
          </w:tcPr>
          <w:p w14:paraId="6FBF15F0" w14:textId="77777777" w:rsidR="00B7422C" w:rsidRDefault="00B7422C" w:rsidP="00527223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sz w:val="20"/>
                <w:szCs w:val="18"/>
              </w:rPr>
            </w:pPr>
          </w:p>
        </w:tc>
      </w:tr>
      <w:tr w:rsidR="00B7422C" w14:paraId="69C1ABB6" w14:textId="77777777" w:rsidTr="00527223">
        <w:trPr>
          <w:trHeight w:val="313"/>
        </w:trPr>
        <w:tc>
          <w:tcPr>
            <w:tcW w:w="4762" w:type="dxa"/>
            <w:vAlign w:val="center"/>
          </w:tcPr>
          <w:p w14:paraId="38914340" w14:textId="77777777" w:rsidR="00B7422C" w:rsidRPr="00B7422C" w:rsidRDefault="00B7422C" w:rsidP="00B7422C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18"/>
              </w:rPr>
            </w:pPr>
            <w:proofErr w:type="spellStart"/>
            <w:r>
              <w:rPr>
                <w:rFonts w:ascii="Courier" w:hAnsi="Courier" w:cs="Courier"/>
                <w:sz w:val="20"/>
                <w:szCs w:val="18"/>
              </w:rPr>
              <w:t>mov</w:t>
            </w:r>
            <w:proofErr w:type="spellEnd"/>
            <w:r>
              <w:rPr>
                <w:rFonts w:ascii="Courier" w:hAnsi="Courier" w:cs="Courier"/>
                <w:sz w:val="20"/>
                <w:szCs w:val="18"/>
              </w:rPr>
              <w:t xml:space="preserve"> ax,[esi+2] </w:t>
            </w:r>
          </w:p>
        </w:tc>
        <w:tc>
          <w:tcPr>
            <w:tcW w:w="4762" w:type="dxa"/>
            <w:vAlign w:val="center"/>
          </w:tcPr>
          <w:p w14:paraId="37CDB5BB" w14:textId="77777777" w:rsidR="00B7422C" w:rsidRDefault="00B7422C" w:rsidP="00973969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sz w:val="20"/>
                <w:szCs w:val="18"/>
              </w:rPr>
            </w:pPr>
            <w:r>
              <w:rPr>
                <w:rFonts w:ascii="Courier" w:hAnsi="Courier" w:cs="Courier"/>
                <w:b/>
                <w:sz w:val="20"/>
                <w:szCs w:val="18"/>
              </w:rPr>
              <w:t xml:space="preserve">h. </w:t>
            </w:r>
            <w:r w:rsidRPr="003504F3">
              <w:rPr>
                <w:rFonts w:ascii="Courier" w:hAnsi="Courier" w:cs="Courier"/>
                <w:b/>
                <w:color w:val="FF0000"/>
                <w:szCs w:val="18"/>
              </w:rPr>
              <w:t>AX</w:t>
            </w:r>
            <w:r w:rsidRPr="00527223">
              <w:rPr>
                <w:rFonts w:ascii="Courier" w:hAnsi="Courier" w:cs="Courier"/>
                <w:b/>
                <w:sz w:val="20"/>
                <w:szCs w:val="18"/>
              </w:rPr>
              <w:t xml:space="preserve"> =</w:t>
            </w:r>
            <w:r w:rsidR="003E6BA1">
              <w:rPr>
                <w:rFonts w:ascii="Courier" w:hAnsi="Courier" w:cs="Courier"/>
                <w:b/>
                <w:sz w:val="20"/>
                <w:szCs w:val="18"/>
              </w:rPr>
              <w:t xml:space="preserve"> </w:t>
            </w:r>
          </w:p>
        </w:tc>
      </w:tr>
      <w:tr w:rsidR="00B7422C" w14:paraId="5947CD12" w14:textId="77777777" w:rsidTr="00527223">
        <w:trPr>
          <w:trHeight w:val="313"/>
        </w:trPr>
        <w:tc>
          <w:tcPr>
            <w:tcW w:w="4762" w:type="dxa"/>
            <w:vAlign w:val="center"/>
          </w:tcPr>
          <w:p w14:paraId="45E54AB8" w14:textId="77777777" w:rsidR="00B7422C" w:rsidRDefault="00B7422C" w:rsidP="00B7422C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18"/>
              </w:rPr>
            </w:pPr>
            <w:proofErr w:type="spellStart"/>
            <w:r w:rsidRPr="00B7422C">
              <w:rPr>
                <w:rFonts w:ascii="Courier" w:hAnsi="Courier" w:cs="Courier"/>
                <w:sz w:val="20"/>
                <w:szCs w:val="18"/>
              </w:rPr>
              <w:t>mov</w:t>
            </w:r>
            <w:proofErr w:type="spellEnd"/>
            <w:r w:rsidRPr="00B7422C">
              <w:rPr>
                <w:rFonts w:ascii="Courier" w:hAnsi="Courier" w:cs="Courier"/>
                <w:sz w:val="20"/>
                <w:szCs w:val="18"/>
              </w:rPr>
              <w:t xml:space="preserve"> ax,[esi+6] </w:t>
            </w:r>
          </w:p>
        </w:tc>
        <w:tc>
          <w:tcPr>
            <w:tcW w:w="4762" w:type="dxa"/>
            <w:vAlign w:val="center"/>
          </w:tcPr>
          <w:p w14:paraId="08705A60" w14:textId="77777777" w:rsidR="00B7422C" w:rsidRDefault="00B7422C" w:rsidP="00973969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sz w:val="20"/>
                <w:szCs w:val="18"/>
              </w:rPr>
            </w:pPr>
            <w:proofErr w:type="spellStart"/>
            <w:r>
              <w:rPr>
                <w:rFonts w:ascii="Courier" w:hAnsi="Courier" w:cs="Courier"/>
                <w:b/>
                <w:sz w:val="20"/>
                <w:szCs w:val="18"/>
              </w:rPr>
              <w:t>i</w:t>
            </w:r>
            <w:proofErr w:type="spellEnd"/>
            <w:r>
              <w:rPr>
                <w:rFonts w:ascii="Courier" w:hAnsi="Courier" w:cs="Courier"/>
                <w:b/>
                <w:sz w:val="20"/>
                <w:szCs w:val="18"/>
              </w:rPr>
              <w:t xml:space="preserve">. </w:t>
            </w:r>
            <w:r w:rsidRPr="003504F3">
              <w:rPr>
                <w:rFonts w:ascii="Courier" w:hAnsi="Courier" w:cs="Courier"/>
                <w:b/>
                <w:color w:val="FF0000"/>
                <w:szCs w:val="18"/>
              </w:rPr>
              <w:t>AX</w:t>
            </w:r>
            <w:r w:rsidRPr="00527223">
              <w:rPr>
                <w:rFonts w:ascii="Courier" w:hAnsi="Courier" w:cs="Courier"/>
                <w:b/>
                <w:sz w:val="20"/>
                <w:szCs w:val="18"/>
              </w:rPr>
              <w:t xml:space="preserve"> =</w:t>
            </w:r>
            <w:r w:rsidR="003E6BA1">
              <w:rPr>
                <w:rFonts w:ascii="Courier" w:hAnsi="Courier" w:cs="Courier"/>
                <w:b/>
                <w:sz w:val="20"/>
                <w:szCs w:val="18"/>
              </w:rPr>
              <w:t xml:space="preserve"> </w:t>
            </w:r>
          </w:p>
        </w:tc>
      </w:tr>
      <w:tr w:rsidR="00B7422C" w14:paraId="53103222" w14:textId="77777777" w:rsidTr="00527223">
        <w:trPr>
          <w:trHeight w:val="313"/>
        </w:trPr>
        <w:tc>
          <w:tcPr>
            <w:tcW w:w="4762" w:type="dxa"/>
            <w:vAlign w:val="center"/>
          </w:tcPr>
          <w:p w14:paraId="32930E39" w14:textId="77777777" w:rsidR="00B7422C" w:rsidRPr="00B7422C" w:rsidRDefault="00B7422C" w:rsidP="00B7422C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18"/>
              </w:rPr>
            </w:pPr>
            <w:proofErr w:type="spellStart"/>
            <w:r>
              <w:rPr>
                <w:rFonts w:ascii="Courier" w:hAnsi="Courier" w:cs="Courier"/>
                <w:sz w:val="20"/>
                <w:szCs w:val="18"/>
              </w:rPr>
              <w:t>mov</w:t>
            </w:r>
            <w:proofErr w:type="spellEnd"/>
            <w:r>
              <w:rPr>
                <w:rFonts w:ascii="Courier" w:hAnsi="Courier" w:cs="Courier"/>
                <w:sz w:val="20"/>
                <w:szCs w:val="18"/>
              </w:rPr>
              <w:t xml:space="preserve"> ax,[esi-4]</w:t>
            </w:r>
          </w:p>
        </w:tc>
        <w:tc>
          <w:tcPr>
            <w:tcW w:w="4762" w:type="dxa"/>
            <w:vAlign w:val="center"/>
          </w:tcPr>
          <w:p w14:paraId="4E955CA6" w14:textId="77777777" w:rsidR="00B7422C" w:rsidRDefault="00B7422C" w:rsidP="00973969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sz w:val="20"/>
                <w:szCs w:val="18"/>
              </w:rPr>
            </w:pPr>
            <w:r>
              <w:rPr>
                <w:rFonts w:ascii="Courier" w:hAnsi="Courier" w:cs="Courier"/>
                <w:b/>
                <w:sz w:val="20"/>
                <w:szCs w:val="18"/>
              </w:rPr>
              <w:t xml:space="preserve">j. </w:t>
            </w:r>
            <w:r w:rsidRPr="003504F3">
              <w:rPr>
                <w:rFonts w:ascii="Courier" w:hAnsi="Courier" w:cs="Courier"/>
                <w:b/>
                <w:color w:val="FF0000"/>
                <w:szCs w:val="18"/>
              </w:rPr>
              <w:t>AX</w:t>
            </w:r>
            <w:r w:rsidRPr="00527223">
              <w:rPr>
                <w:rFonts w:ascii="Courier" w:hAnsi="Courier" w:cs="Courier"/>
                <w:b/>
                <w:sz w:val="20"/>
                <w:szCs w:val="18"/>
              </w:rPr>
              <w:t xml:space="preserve"> =</w:t>
            </w:r>
            <w:r w:rsidR="003E6BA1">
              <w:rPr>
                <w:rFonts w:ascii="Courier" w:hAnsi="Courier" w:cs="Courier"/>
                <w:b/>
                <w:sz w:val="20"/>
                <w:szCs w:val="18"/>
              </w:rPr>
              <w:t xml:space="preserve"> </w:t>
            </w:r>
          </w:p>
        </w:tc>
      </w:tr>
    </w:tbl>
    <w:p w14:paraId="2F60166C" w14:textId="77777777" w:rsidR="00527223" w:rsidRPr="00C306A3" w:rsidRDefault="00527223" w:rsidP="00EE2957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</w:pPr>
    </w:p>
    <w:tbl>
      <w:tblPr>
        <w:tblW w:w="9434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10"/>
        <w:gridCol w:w="3224"/>
      </w:tblGrid>
      <w:tr w:rsidR="00EE2957" w:rsidRPr="00C306A3" w14:paraId="434E9959" w14:textId="77777777" w:rsidTr="00E372EE">
        <w:trPr>
          <w:trHeight w:val="572"/>
          <w:jc w:val="center"/>
        </w:trPr>
        <w:tc>
          <w:tcPr>
            <w:tcW w:w="6210" w:type="dxa"/>
            <w:shd w:val="clear" w:color="auto" w:fill="CCCCCC"/>
          </w:tcPr>
          <w:p w14:paraId="1448FF6F" w14:textId="77777777" w:rsidR="004D40AE" w:rsidRDefault="00131BAE" w:rsidP="00AB6695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Problem </w:t>
            </w:r>
            <w:r w:rsidR="00AB6695">
              <w:rPr>
                <w:rFonts w:ascii="Times New Roman" w:hAnsi="Times New Roman" w:cs="Times New Roman"/>
                <w:b/>
                <w:sz w:val="24"/>
                <w:szCs w:val="28"/>
              </w:rPr>
              <w:t>6</w:t>
            </w:r>
            <w:r w:rsidR="0044153B">
              <w:rPr>
                <w:rFonts w:ascii="Times New Roman" w:hAnsi="Times New Roman" w:cs="Times New Roman"/>
                <w:b/>
                <w:sz w:val="24"/>
                <w:szCs w:val="28"/>
              </w:rPr>
              <w:t>.2 (a)</w:t>
            </w:r>
            <w:r w:rsidR="00EE2957" w:rsidRPr="00C306A3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: </w:t>
            </w:r>
            <w:r w:rsidR="0044153B" w:rsidRPr="0044153B">
              <w:rPr>
                <w:rFonts w:ascii="Times New Roman" w:hAnsi="Times New Roman" w:cs="Times New Roman"/>
                <w:i/>
                <w:szCs w:val="28"/>
              </w:rPr>
              <w:t>Fibonacci number generation</w:t>
            </w:r>
          </w:p>
          <w:p w14:paraId="4F7C02C4" w14:textId="77777777" w:rsidR="00B21871" w:rsidRDefault="00B21871" w:rsidP="00B2187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21871">
              <w:rPr>
                <w:rFonts w:ascii="Times New Roman" w:eastAsia="Times New Roman" w:hAnsi="Times New Roman" w:cs="Times New Roman"/>
              </w:rPr>
              <w:t>Write a program that generate the first six Fibonacci numbe</w:t>
            </w:r>
            <w:r>
              <w:rPr>
                <w:rFonts w:ascii="Times New Roman" w:eastAsia="Times New Roman" w:hAnsi="Times New Roman" w:cs="Times New Roman"/>
              </w:rPr>
              <w:t>r sequence (1, 1, 2, 3, 5, 8). Use</w:t>
            </w:r>
            <w:r w:rsidRPr="00B21871">
              <w:rPr>
                <w:rFonts w:ascii="Times New Roman" w:eastAsia="Times New Roman" w:hAnsi="Times New Roman" w:cs="Times New Roman"/>
              </w:rPr>
              <w:t xml:space="preserve"> an array named Fibonacci</w:t>
            </w:r>
            <w:r>
              <w:rPr>
                <w:rFonts w:ascii="Times New Roman" w:eastAsia="Times New Roman" w:hAnsi="Times New Roman" w:cs="Times New Roman"/>
              </w:rPr>
              <w:t xml:space="preserve"> of word type</w:t>
            </w:r>
            <w:r w:rsidRPr="00B21871"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</w:rPr>
              <w:t>You may i</w:t>
            </w:r>
            <w:r w:rsidRPr="00B21871">
              <w:rPr>
                <w:rFonts w:ascii="Times New Roman" w:eastAsia="Times New Roman" w:hAnsi="Times New Roman" w:cs="Times New Roman"/>
              </w:rPr>
              <w:t>nitialize the first two places of array with 1</w:t>
            </w:r>
            <w:r>
              <w:rPr>
                <w:rFonts w:ascii="Times New Roman" w:eastAsia="Times New Roman" w:hAnsi="Times New Roman" w:cs="Times New Roman"/>
              </w:rPr>
              <w:t>’s</w:t>
            </w:r>
            <w:r w:rsidRPr="00B21871">
              <w:rPr>
                <w:rFonts w:ascii="Times New Roman" w:eastAsia="Times New Roman" w:hAnsi="Times New Roman" w:cs="Times New Roman"/>
              </w:rPr>
              <w:t xml:space="preserve"> and next four places with 0. Use the </w:t>
            </w:r>
            <w:r>
              <w:rPr>
                <w:rFonts w:ascii="Times New Roman" w:eastAsia="Times New Roman" w:hAnsi="Times New Roman" w:cs="Times New Roman"/>
              </w:rPr>
              <w:t>following rule and save results in</w:t>
            </w:r>
            <w:r w:rsidRPr="00B21871">
              <w:rPr>
                <w:rFonts w:ascii="Times New Roman" w:eastAsia="Times New Roman" w:hAnsi="Times New Roman" w:cs="Times New Roman"/>
              </w:rPr>
              <w:t xml:space="preserve"> the same array</w:t>
            </w:r>
            <w:r>
              <w:rPr>
                <w:rFonts w:ascii="Times New Roman" w:eastAsia="Times New Roman" w:hAnsi="Times New Roman" w:cs="Times New Roman"/>
              </w:rPr>
              <w:t xml:space="preserve"> by </w:t>
            </w:r>
            <w:r w:rsidRPr="00B21871">
              <w:rPr>
                <w:rFonts w:ascii="Times New Roman" w:eastAsia="Times New Roman" w:hAnsi="Times New Roman" w:cs="Times New Roman"/>
                <w:b/>
                <w:color w:val="FF0000"/>
              </w:rPr>
              <w:t>using indirect operand addressing</w:t>
            </w:r>
            <w:r w:rsidRPr="00B21871">
              <w:rPr>
                <w:rFonts w:ascii="Times New Roman" w:eastAsia="Times New Roman" w:hAnsi="Times New Roman" w:cs="Times New Roman"/>
              </w:rPr>
              <w:t>.</w:t>
            </w:r>
          </w:p>
          <w:p w14:paraId="6382F0F1" w14:textId="77777777" w:rsidR="00B21871" w:rsidRDefault="00B21871" w:rsidP="00B2187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21871">
              <w:rPr>
                <w:rFonts w:ascii="Times New Roman" w:eastAsia="Times New Roman" w:hAnsi="Times New Roman" w:cs="Times New Roman"/>
              </w:rPr>
              <w:t xml:space="preserve">The rule to generate sequence is </w:t>
            </w:r>
            <w:proofErr w:type="spellStart"/>
            <w:r w:rsidRPr="008F02F3">
              <w:rPr>
                <w:rFonts w:ascii="Times New Roman" w:eastAsia="Times New Roman" w:hAnsi="Times New Roman" w:cs="Times New Roman"/>
                <w:sz w:val="24"/>
              </w:rPr>
              <w:t>F</w:t>
            </w:r>
            <w:r w:rsidRPr="008F02F3"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n</w:t>
            </w:r>
            <w:proofErr w:type="spellEnd"/>
            <w:r w:rsidRPr="008F02F3">
              <w:rPr>
                <w:rFonts w:ascii="Times New Roman" w:eastAsia="Times New Roman" w:hAnsi="Times New Roman" w:cs="Times New Roman"/>
                <w:sz w:val="24"/>
              </w:rPr>
              <w:t>= F</w:t>
            </w:r>
            <w:r w:rsidRPr="008F02F3"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n-1</w:t>
            </w:r>
            <w:r w:rsidRPr="008F02F3">
              <w:rPr>
                <w:rFonts w:ascii="Times New Roman" w:eastAsia="Times New Roman" w:hAnsi="Times New Roman" w:cs="Times New Roman"/>
                <w:sz w:val="24"/>
              </w:rPr>
              <w:t>+F</w:t>
            </w:r>
            <w:r w:rsidRPr="008F02F3"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n-2</w:t>
            </w:r>
            <w:r w:rsidRPr="00B21871">
              <w:rPr>
                <w:rFonts w:ascii="Times New Roman" w:eastAsia="Times New Roman" w:hAnsi="Times New Roman" w:cs="Times New Roman"/>
              </w:rPr>
              <w:t>.</w:t>
            </w:r>
            <w:r w:rsidR="009602A1">
              <w:rPr>
                <w:rFonts w:ascii="Times New Roman" w:eastAsia="Times New Roman" w:hAnsi="Times New Roman" w:cs="Times New Roman"/>
              </w:rPr>
              <w:t xml:space="preserve"> Call </w:t>
            </w:r>
            <w:proofErr w:type="spellStart"/>
            <w:r w:rsidR="009602A1">
              <w:rPr>
                <w:rFonts w:ascii="Times New Roman" w:eastAsia="Times New Roman" w:hAnsi="Times New Roman" w:cs="Times New Roman"/>
              </w:rPr>
              <w:t>DumpMEM</w:t>
            </w:r>
            <w:proofErr w:type="spellEnd"/>
            <w:r w:rsidR="009602A1">
              <w:rPr>
                <w:rFonts w:ascii="Times New Roman" w:eastAsia="Times New Roman" w:hAnsi="Times New Roman" w:cs="Times New Roman"/>
              </w:rPr>
              <w:t xml:space="preserve"> to display Fibonacci sequence.</w:t>
            </w:r>
          </w:p>
          <w:p w14:paraId="3162424A" w14:textId="77777777" w:rsidR="00527223" w:rsidRDefault="0044153B" w:rsidP="00B2187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27223">
              <w:rPr>
                <w:rFonts w:ascii="Times New Roman" w:eastAsia="Times New Roman" w:hAnsi="Times New Roman" w:cs="Times New Roman"/>
                <w:b/>
              </w:rPr>
              <w:t>(b):</w:t>
            </w:r>
          </w:p>
          <w:p w14:paraId="2195EA93" w14:textId="77777777" w:rsidR="0044153B" w:rsidRPr="00B21871" w:rsidRDefault="00527223" w:rsidP="00B2187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Repeat a part using indexed operands without displacement.</w:t>
            </w:r>
          </w:p>
        </w:tc>
        <w:tc>
          <w:tcPr>
            <w:tcW w:w="3224" w:type="dxa"/>
            <w:shd w:val="clear" w:color="auto" w:fill="CCCCCC"/>
          </w:tcPr>
          <w:p w14:paraId="0F54CD24" w14:textId="77777777" w:rsidR="00EE2957" w:rsidRPr="00C306A3" w:rsidRDefault="00EE2957" w:rsidP="00BF24BD">
            <w:pPr>
              <w:pStyle w:val="BodyText"/>
              <w:snapToGri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3BD0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Estimated completion time:</w:t>
            </w:r>
            <w:r w:rsidRPr="003D3BD0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15 </w:t>
            </w:r>
            <w:proofErr w:type="spellStart"/>
            <w:r w:rsidRPr="003D3BD0">
              <w:rPr>
                <w:rFonts w:ascii="Times New Roman" w:hAnsi="Times New Roman" w:cs="Times New Roman"/>
                <w:b/>
                <w:sz w:val="20"/>
                <w:szCs w:val="24"/>
              </w:rPr>
              <w:t>mins</w:t>
            </w:r>
            <w:proofErr w:type="spellEnd"/>
          </w:p>
        </w:tc>
      </w:tr>
    </w:tbl>
    <w:p w14:paraId="395DB8CF" w14:textId="77777777" w:rsidR="0071637F" w:rsidRDefault="0071637F" w:rsidP="00EE2957">
      <w:pPr>
        <w:tabs>
          <w:tab w:val="left" w:pos="6285"/>
        </w:tabs>
        <w:rPr>
          <w:rFonts w:ascii="Times New Roman" w:hAnsi="Times New Roman" w:cs="Times New Roman"/>
          <w:b/>
          <w:color w:val="FFC000"/>
          <w:sz w:val="28"/>
          <w:szCs w:val="24"/>
        </w:rPr>
      </w:pPr>
    </w:p>
    <w:tbl>
      <w:tblPr>
        <w:tblW w:w="9434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70"/>
        <w:gridCol w:w="3764"/>
      </w:tblGrid>
      <w:tr w:rsidR="00B20620" w:rsidRPr="00C306A3" w14:paraId="2F9933A0" w14:textId="77777777" w:rsidTr="00627A63">
        <w:trPr>
          <w:trHeight w:val="572"/>
          <w:jc w:val="center"/>
        </w:trPr>
        <w:tc>
          <w:tcPr>
            <w:tcW w:w="5670" w:type="dxa"/>
            <w:shd w:val="clear" w:color="auto" w:fill="CCCCCC"/>
          </w:tcPr>
          <w:p w14:paraId="5B87AFFE" w14:textId="77777777" w:rsidR="00B20620" w:rsidRDefault="00B20620" w:rsidP="00E6529A">
            <w:pPr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 xml:space="preserve">Problem </w:t>
            </w:r>
            <w:r w:rsidR="001A64A5">
              <w:rPr>
                <w:rFonts w:ascii="Times New Roman" w:hAnsi="Times New Roman" w:cs="Times New Roman"/>
                <w:b/>
                <w:sz w:val="24"/>
                <w:szCs w:val="28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.3</w:t>
            </w:r>
            <w:r w:rsidRPr="00C306A3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: </w:t>
            </w:r>
            <w:r w:rsidRPr="00404E84">
              <w:rPr>
                <w:rFonts w:ascii="Times New Roman" w:hAnsi="Times New Roman" w:cs="Times New Roman"/>
                <w:i/>
                <w:sz w:val="24"/>
                <w:szCs w:val="28"/>
              </w:rPr>
              <w:t>Array Manipulation</w:t>
            </w:r>
          </w:p>
          <w:p w14:paraId="7F779875" w14:textId="77777777" w:rsidR="009C6848" w:rsidRDefault="009C6848" w:rsidP="009C684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Let us have an array,</w:t>
            </w:r>
          </w:p>
          <w:p w14:paraId="2A20C401" w14:textId="77777777" w:rsidR="009C6848" w:rsidRDefault="009C6848" w:rsidP="009C684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A_array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WORD 10FFH, 6323H, 0ABCDH, 828H</w:t>
            </w:r>
          </w:p>
          <w:p w14:paraId="460C2BCF" w14:textId="77777777" w:rsidR="009C6848" w:rsidRDefault="009C6848" w:rsidP="00DE44B9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Compute the sum for higher and lower bytes of each value</w:t>
            </w:r>
            <w:r w:rsidR="0058679C">
              <w:rPr>
                <w:rFonts w:ascii="Times New Roman" w:hAnsi="Times New Roman" w:cs="Times New Roman"/>
                <w:sz w:val="24"/>
                <w:szCs w:val="28"/>
              </w:rPr>
              <w:t xml:space="preserve"> (by ignoring carry bit).</w:t>
            </w:r>
          </w:p>
          <w:p w14:paraId="5BF98F0C" w14:textId="77777777" w:rsidR="00B20620" w:rsidRDefault="00F637D7" w:rsidP="00DE44B9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</w:t>
            </w:r>
            <w:r w:rsidR="00166A26">
              <w:rPr>
                <w:rFonts w:ascii="Times New Roman" w:hAnsi="Times New Roman" w:cs="Times New Roman"/>
                <w:sz w:val="24"/>
                <w:szCs w:val="28"/>
              </w:rPr>
              <w:t>utting the result in a</w:t>
            </w:r>
            <w:r w:rsidR="009C6848">
              <w:rPr>
                <w:rFonts w:ascii="Times New Roman" w:hAnsi="Times New Roman" w:cs="Times New Roman"/>
                <w:sz w:val="24"/>
                <w:szCs w:val="28"/>
              </w:rPr>
              <w:t>nother 4</w:t>
            </w:r>
            <w:r w:rsidR="0071637F" w:rsidRPr="00F637D7">
              <w:rPr>
                <w:rFonts w:ascii="Times New Roman" w:hAnsi="Times New Roman" w:cs="Times New Roman"/>
                <w:sz w:val="24"/>
                <w:szCs w:val="28"/>
              </w:rPr>
              <w:t xml:space="preserve"> elements DWORD size array namely </w:t>
            </w:r>
            <w:proofErr w:type="spellStart"/>
            <w:r w:rsidR="0071637F" w:rsidRPr="00F637D7">
              <w:rPr>
                <w:rFonts w:ascii="Times New Roman" w:hAnsi="Times New Roman" w:cs="Times New Roman"/>
                <w:sz w:val="24"/>
                <w:szCs w:val="28"/>
              </w:rPr>
              <w:t>B_array</w:t>
            </w:r>
            <w:proofErr w:type="spellEnd"/>
            <w:r w:rsidR="0071637F" w:rsidRPr="00F637D7"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</w:p>
          <w:p w14:paraId="0FF199F3" w14:textId="77777777" w:rsidR="00627A63" w:rsidRDefault="00C1663F" w:rsidP="00DE44B9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Use indexed operands addressing with displacement.  </w:t>
            </w:r>
          </w:p>
          <w:p w14:paraId="42ABC9E8" w14:textId="77777777" w:rsidR="00F637D7" w:rsidRPr="009C6848" w:rsidRDefault="009C6848" w:rsidP="009C684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  <w:r w:rsidR="00F637D7">
              <w:rPr>
                <w:rFonts w:ascii="Times New Roman" w:hAnsi="Times New Roman" w:cs="Times New Roman"/>
                <w:sz w:val="24"/>
                <w:szCs w:val="28"/>
              </w:rPr>
              <w:t xml:space="preserve">isplay </w:t>
            </w:r>
            <w:proofErr w:type="spellStart"/>
            <w:r w:rsidR="0051544E">
              <w:rPr>
                <w:rFonts w:ascii="Times New Roman" w:hAnsi="Times New Roman" w:cs="Times New Roman"/>
                <w:sz w:val="24"/>
                <w:szCs w:val="28"/>
              </w:rPr>
              <w:t>A_array</w:t>
            </w:r>
            <w:proofErr w:type="spellEnd"/>
            <w:r w:rsidR="0051544E">
              <w:rPr>
                <w:rFonts w:ascii="Times New Roman" w:hAnsi="Times New Roman" w:cs="Times New Roman"/>
                <w:sz w:val="24"/>
                <w:szCs w:val="28"/>
              </w:rPr>
              <w:t xml:space="preserve"> and </w:t>
            </w:r>
            <w:proofErr w:type="spellStart"/>
            <w:r w:rsidR="0051544E">
              <w:rPr>
                <w:rFonts w:ascii="Times New Roman" w:hAnsi="Times New Roman" w:cs="Times New Roman"/>
                <w:sz w:val="24"/>
                <w:szCs w:val="28"/>
              </w:rPr>
              <w:t>B_array</w:t>
            </w:r>
            <w:proofErr w:type="spellEnd"/>
            <w:r w:rsidR="0051544E">
              <w:rPr>
                <w:rFonts w:ascii="Times New Roman" w:hAnsi="Times New Roman" w:cs="Times New Roman"/>
                <w:sz w:val="24"/>
                <w:szCs w:val="28"/>
              </w:rPr>
              <w:t xml:space="preserve"> on cons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ole.</w:t>
            </w:r>
          </w:p>
        </w:tc>
        <w:tc>
          <w:tcPr>
            <w:tcW w:w="3764" w:type="dxa"/>
            <w:shd w:val="clear" w:color="auto" w:fill="CCCCCC"/>
          </w:tcPr>
          <w:p w14:paraId="536D9FD3" w14:textId="77777777" w:rsidR="00B20620" w:rsidRPr="00C306A3" w:rsidRDefault="00B20620" w:rsidP="00E6529A">
            <w:pPr>
              <w:pStyle w:val="BodyText"/>
              <w:snapToGri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306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Estimated completion time:</w:t>
            </w:r>
            <w:r w:rsidRPr="00C306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20 </w:t>
            </w:r>
            <w:proofErr w:type="spellStart"/>
            <w:r w:rsidRPr="00C306A3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</w:tbl>
    <w:p w14:paraId="235E5007" w14:textId="77777777" w:rsidR="00B20620" w:rsidRPr="00C306A3" w:rsidRDefault="00B20620" w:rsidP="00EE2957">
      <w:pPr>
        <w:tabs>
          <w:tab w:val="left" w:pos="6285"/>
        </w:tabs>
        <w:rPr>
          <w:rFonts w:ascii="Times New Roman" w:hAnsi="Times New Roman" w:cs="Times New Roman"/>
          <w:b/>
          <w:color w:val="FFC000"/>
          <w:sz w:val="28"/>
          <w:szCs w:val="24"/>
        </w:rPr>
      </w:pPr>
    </w:p>
    <w:p w14:paraId="7430DA48" w14:textId="77777777" w:rsidR="00EE2957" w:rsidRPr="003C68FB" w:rsidRDefault="00EE2957" w:rsidP="00EE2957">
      <w:pPr>
        <w:tabs>
          <w:tab w:val="left" w:pos="6285"/>
        </w:tabs>
        <w:jc w:val="center"/>
        <w:rPr>
          <w:rFonts w:cstheme="minorHAnsi"/>
          <w:sz w:val="24"/>
          <w:szCs w:val="24"/>
        </w:rPr>
      </w:pPr>
      <w:r w:rsidRPr="003C68FB">
        <w:rPr>
          <w:rFonts w:cstheme="minorHAnsi"/>
          <w:b/>
          <w:color w:val="FFC000"/>
          <w:sz w:val="28"/>
          <w:szCs w:val="24"/>
        </w:rPr>
        <w:t xml:space="preserve">You are done with your exercise(s), make your submission </w:t>
      </w:r>
      <w:r w:rsidRPr="00AD6014">
        <w:rPr>
          <w:b/>
          <w:color w:val="FFC000"/>
          <w:sz w:val="34"/>
        </w:rPr>
        <w:sym w:font="Wingdings" w:char="F04A"/>
      </w:r>
    </w:p>
    <w:p w14:paraId="1132EFC6" w14:textId="77777777" w:rsidR="00EE2957" w:rsidRDefault="00EE2957" w:rsidP="00EE2957">
      <w:pPr>
        <w:tabs>
          <w:tab w:val="left" w:pos="6285"/>
        </w:tabs>
        <w:rPr>
          <w:rFonts w:cstheme="minorHAnsi"/>
          <w:sz w:val="24"/>
          <w:szCs w:val="24"/>
        </w:rPr>
      </w:pPr>
      <w:r w:rsidRPr="002E0365">
        <w:rPr>
          <w:rFonts w:cstheme="minorHAnsi"/>
          <w:b/>
          <w:i/>
          <w:sz w:val="26"/>
          <w:szCs w:val="24"/>
          <w:u w:val="single"/>
        </w:rPr>
        <w:t>Submission Guidelines:</w:t>
      </w:r>
    </w:p>
    <w:p w14:paraId="6A253CE5" w14:textId="77777777" w:rsidR="00EE2957" w:rsidRDefault="00EE2957" w:rsidP="00EE2957">
      <w:pPr>
        <w:pStyle w:val="ListParagraph"/>
        <w:numPr>
          <w:ilvl w:val="0"/>
          <w:numId w:val="2"/>
        </w:numPr>
        <w:tabs>
          <w:tab w:val="left" w:pos="6285"/>
        </w:tabs>
        <w:rPr>
          <w:rFonts w:cstheme="minorHAnsi"/>
          <w:szCs w:val="24"/>
        </w:rPr>
      </w:pPr>
      <w:r>
        <w:rPr>
          <w:rFonts w:cstheme="minorHAnsi"/>
          <w:szCs w:val="24"/>
        </w:rPr>
        <w:t>Attach your .</w:t>
      </w:r>
      <w:proofErr w:type="spellStart"/>
      <w:r>
        <w:rPr>
          <w:rFonts w:cstheme="minorHAnsi"/>
          <w:szCs w:val="24"/>
        </w:rPr>
        <w:t>asm</w:t>
      </w:r>
      <w:proofErr w:type="spellEnd"/>
      <w:r>
        <w:rPr>
          <w:rFonts w:cstheme="minorHAnsi"/>
          <w:szCs w:val="24"/>
        </w:rPr>
        <w:t xml:space="preserve"> files of all programs and examples by your slate account </w:t>
      </w:r>
    </w:p>
    <w:p w14:paraId="319DFF59" w14:textId="77777777" w:rsidR="00EE2957" w:rsidRPr="00007457" w:rsidRDefault="00EE2957" w:rsidP="00EE2957">
      <w:pPr>
        <w:pStyle w:val="ListParagraph"/>
        <w:numPr>
          <w:ilvl w:val="0"/>
          <w:numId w:val="2"/>
        </w:numPr>
        <w:tabs>
          <w:tab w:val="left" w:pos="6285"/>
        </w:tabs>
        <w:rPr>
          <w:rFonts w:cstheme="minorHAnsi"/>
          <w:szCs w:val="24"/>
        </w:rPr>
      </w:pPr>
      <w:r>
        <w:rPr>
          <w:rFonts w:cstheme="minorHAnsi"/>
          <w:szCs w:val="24"/>
        </w:rPr>
        <w:t>Once you have attached all the files, click on the ‘Submit’ button.</w:t>
      </w:r>
    </w:p>
    <w:p w14:paraId="1559D13A" w14:textId="77777777" w:rsidR="00EE2957" w:rsidRDefault="00EE2957" w:rsidP="00EE2957"/>
    <w:p w14:paraId="31BC5405" w14:textId="77777777" w:rsidR="00EE2957" w:rsidRDefault="00EE2957" w:rsidP="005D7202">
      <w:pPr>
        <w:rPr>
          <w:rFonts w:asciiTheme="majorHAnsi" w:hAnsiTheme="majorHAnsi"/>
          <w:b/>
          <w:sz w:val="28"/>
        </w:rPr>
      </w:pPr>
    </w:p>
    <w:sectPr w:rsidR="00EE2957" w:rsidSect="002877B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18417" w14:textId="77777777" w:rsidR="00312F86" w:rsidRDefault="00312F86" w:rsidP="00D64FBE">
      <w:pPr>
        <w:spacing w:after="0" w:line="240" w:lineRule="auto"/>
      </w:pPr>
      <w:r>
        <w:separator/>
      </w:r>
    </w:p>
  </w:endnote>
  <w:endnote w:type="continuationSeparator" w:id="0">
    <w:p w14:paraId="7A344DB1" w14:textId="77777777" w:rsidR="00312F86" w:rsidRDefault="00312F86" w:rsidP="00D64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-Roman">
    <w:altName w:val="Times New Roman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BB16C" w14:textId="77777777" w:rsidR="00670A75" w:rsidRDefault="009E59A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t xml:space="preserve">EL </w:t>
    </w:r>
    <w:r w:rsidR="00740923">
      <w:t xml:space="preserve">213 – Lab </w:t>
    </w:r>
    <w:r w:rsidR="00C023F3">
      <w:t>6</w:t>
    </w:r>
    <w:r w:rsidR="00670A75">
      <w:t xml:space="preserve"> Manual</w:t>
    </w:r>
    <w:r w:rsidR="00670A75">
      <w:rPr>
        <w:rFonts w:asciiTheme="majorHAnsi" w:eastAsiaTheme="majorEastAsia" w:hAnsiTheme="majorHAnsi" w:cstheme="majorBidi"/>
      </w:rPr>
      <w:ptab w:relativeTo="margin" w:alignment="right" w:leader="none"/>
    </w:r>
    <w:r w:rsidR="00670A75">
      <w:rPr>
        <w:rFonts w:asciiTheme="majorHAnsi" w:eastAsiaTheme="majorEastAsia" w:hAnsiTheme="majorHAnsi" w:cstheme="majorBidi"/>
      </w:rPr>
      <w:t xml:space="preserve">Page </w:t>
    </w:r>
    <w:r w:rsidR="00D15292">
      <w:fldChar w:fldCharType="begin"/>
    </w:r>
    <w:r w:rsidR="00670A75">
      <w:instrText xml:space="preserve"> PAGE   \* MERGEFORMAT </w:instrText>
    </w:r>
    <w:r w:rsidR="00D15292">
      <w:fldChar w:fldCharType="separate"/>
    </w:r>
    <w:r w:rsidR="00973969" w:rsidRPr="00973969">
      <w:rPr>
        <w:rFonts w:asciiTheme="majorHAnsi" w:eastAsiaTheme="majorEastAsia" w:hAnsiTheme="majorHAnsi" w:cstheme="majorBidi"/>
        <w:noProof/>
      </w:rPr>
      <w:t>4</w:t>
    </w:r>
    <w:r w:rsidR="00D15292">
      <w:rPr>
        <w:rFonts w:asciiTheme="majorHAnsi" w:eastAsiaTheme="majorEastAsia" w:hAnsiTheme="majorHAnsi" w:cstheme="majorBidi"/>
        <w:noProof/>
      </w:rPr>
      <w:fldChar w:fldCharType="end"/>
    </w:r>
  </w:p>
  <w:p w14:paraId="5842595E" w14:textId="77777777" w:rsidR="00670A75" w:rsidRDefault="00670A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C9630" w14:textId="77777777" w:rsidR="00312F86" w:rsidRDefault="00312F86" w:rsidP="00D64FBE">
      <w:pPr>
        <w:spacing w:after="0" w:line="240" w:lineRule="auto"/>
      </w:pPr>
      <w:r>
        <w:separator/>
      </w:r>
    </w:p>
  </w:footnote>
  <w:footnote w:type="continuationSeparator" w:id="0">
    <w:p w14:paraId="721DF92B" w14:textId="77777777" w:rsidR="00312F86" w:rsidRDefault="00312F86" w:rsidP="00D64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8EE56" w14:textId="4931579E" w:rsidR="00670A75" w:rsidRDefault="00670A75" w:rsidP="00D12B44">
    <w:pPr>
      <w:pStyle w:val="Header"/>
    </w:pPr>
  </w:p>
  <w:p w14:paraId="157C4D16" w14:textId="77777777" w:rsidR="00670A75" w:rsidRDefault="00670A75" w:rsidP="00D12B44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91D44CA"/>
    <w:multiLevelType w:val="hybridMultilevel"/>
    <w:tmpl w:val="82DA4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A2EE0"/>
    <w:multiLevelType w:val="hybridMultilevel"/>
    <w:tmpl w:val="EFE02A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F697D"/>
    <w:multiLevelType w:val="hybridMultilevel"/>
    <w:tmpl w:val="209C5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848C5"/>
    <w:multiLevelType w:val="hybridMultilevel"/>
    <w:tmpl w:val="C8504C98"/>
    <w:lvl w:ilvl="0" w:tplc="5A3AE792">
      <w:start w:val="1"/>
      <w:numFmt w:val="upperRoman"/>
      <w:lvlText w:val="%1."/>
      <w:lvlJc w:val="right"/>
      <w:pPr>
        <w:ind w:left="36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093650"/>
    <w:multiLevelType w:val="hybridMultilevel"/>
    <w:tmpl w:val="A79A3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202C4"/>
    <w:multiLevelType w:val="hybridMultilevel"/>
    <w:tmpl w:val="B3CAD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D4CD1"/>
    <w:multiLevelType w:val="hybridMultilevel"/>
    <w:tmpl w:val="7BB43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B470B"/>
    <w:multiLevelType w:val="multilevel"/>
    <w:tmpl w:val="469C4C24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45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9" w15:restartNumberingAfterBreak="0">
    <w:nsid w:val="2A176E7F"/>
    <w:multiLevelType w:val="hybridMultilevel"/>
    <w:tmpl w:val="79EE004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331561A8"/>
    <w:multiLevelType w:val="hybridMultilevel"/>
    <w:tmpl w:val="7E002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30224"/>
    <w:multiLevelType w:val="hybridMultilevel"/>
    <w:tmpl w:val="C0B80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E67F53"/>
    <w:multiLevelType w:val="hybridMultilevel"/>
    <w:tmpl w:val="F2D8D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A4CCE"/>
    <w:multiLevelType w:val="hybridMultilevel"/>
    <w:tmpl w:val="874AA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055CD"/>
    <w:multiLevelType w:val="hybridMultilevel"/>
    <w:tmpl w:val="627E19E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492107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Helvetica" w:eastAsia="Times New Roman" w:hAnsi="Helvetica" w:cs="Helvetic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6253E4"/>
    <w:multiLevelType w:val="hybridMultilevel"/>
    <w:tmpl w:val="D21ACF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17C36"/>
    <w:multiLevelType w:val="hybridMultilevel"/>
    <w:tmpl w:val="11486B10"/>
    <w:lvl w:ilvl="0" w:tplc="5A3AE792">
      <w:start w:val="1"/>
      <w:numFmt w:val="upperRoman"/>
      <w:lvlText w:val="%1."/>
      <w:lvlJc w:val="right"/>
      <w:pPr>
        <w:ind w:left="36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037033"/>
    <w:multiLevelType w:val="hybridMultilevel"/>
    <w:tmpl w:val="4D5AF42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34E05"/>
    <w:multiLevelType w:val="hybridMultilevel"/>
    <w:tmpl w:val="2286D73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503422B7"/>
    <w:multiLevelType w:val="hybridMultilevel"/>
    <w:tmpl w:val="04AA5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354ADB"/>
    <w:multiLevelType w:val="hybridMultilevel"/>
    <w:tmpl w:val="FFD8B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BF24A3"/>
    <w:multiLevelType w:val="hybridMultilevel"/>
    <w:tmpl w:val="714CDCE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530661F9"/>
    <w:multiLevelType w:val="hybridMultilevel"/>
    <w:tmpl w:val="B530A114"/>
    <w:lvl w:ilvl="0" w:tplc="FD8A436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4C01E34"/>
    <w:multiLevelType w:val="hybridMultilevel"/>
    <w:tmpl w:val="0FF48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C86AD4"/>
    <w:multiLevelType w:val="hybridMultilevel"/>
    <w:tmpl w:val="BA4EB5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0D0018"/>
    <w:multiLevelType w:val="hybridMultilevel"/>
    <w:tmpl w:val="B530A114"/>
    <w:lvl w:ilvl="0" w:tplc="FD8A436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ADB556A"/>
    <w:multiLevelType w:val="hybridMultilevel"/>
    <w:tmpl w:val="F2E86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7C4F0B"/>
    <w:multiLevelType w:val="hybridMultilevel"/>
    <w:tmpl w:val="56741FF4"/>
    <w:lvl w:ilvl="0" w:tplc="5A3AE792">
      <w:start w:val="1"/>
      <w:numFmt w:val="upperRoman"/>
      <w:lvlText w:val="%1."/>
      <w:lvlJc w:val="right"/>
      <w:pPr>
        <w:ind w:left="45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5F3D7A84"/>
    <w:multiLevelType w:val="hybridMultilevel"/>
    <w:tmpl w:val="F2D8D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E76887"/>
    <w:multiLevelType w:val="multilevel"/>
    <w:tmpl w:val="6DDE5954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9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90" w:hanging="2160"/>
      </w:pPr>
      <w:rPr>
        <w:rFonts w:hint="default"/>
      </w:rPr>
    </w:lvl>
  </w:abstractNum>
  <w:abstractNum w:abstractNumId="30" w15:restartNumberingAfterBreak="0">
    <w:nsid w:val="6CC03DD1"/>
    <w:multiLevelType w:val="hybridMultilevel"/>
    <w:tmpl w:val="F2D8D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EA6786"/>
    <w:multiLevelType w:val="hybridMultilevel"/>
    <w:tmpl w:val="DE90E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0868F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5300B1"/>
    <w:multiLevelType w:val="hybridMultilevel"/>
    <w:tmpl w:val="6B6A63B6"/>
    <w:lvl w:ilvl="0" w:tplc="5A3AE792">
      <w:start w:val="1"/>
      <w:numFmt w:val="upperRoman"/>
      <w:lvlText w:val="%1."/>
      <w:lvlJc w:val="right"/>
      <w:pPr>
        <w:ind w:left="45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3" w15:restartNumberingAfterBreak="0">
    <w:nsid w:val="726971C0"/>
    <w:multiLevelType w:val="hybridMultilevel"/>
    <w:tmpl w:val="ACCE0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FD7CDF"/>
    <w:multiLevelType w:val="hybridMultilevel"/>
    <w:tmpl w:val="F9469058"/>
    <w:lvl w:ilvl="0" w:tplc="C96E3358">
      <w:start w:val="1"/>
      <w:numFmt w:val="upperRoman"/>
      <w:lvlText w:val="%1."/>
      <w:lvlJc w:val="right"/>
      <w:pPr>
        <w:ind w:left="3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5" w15:restartNumberingAfterBreak="0">
    <w:nsid w:val="7B2769CB"/>
    <w:multiLevelType w:val="hybridMultilevel"/>
    <w:tmpl w:val="D608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7E7415"/>
    <w:multiLevelType w:val="hybridMultilevel"/>
    <w:tmpl w:val="458E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C451B7"/>
    <w:multiLevelType w:val="multilevel"/>
    <w:tmpl w:val="50F2E38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/>
      </w:rPr>
    </w:lvl>
  </w:abstractNum>
  <w:abstractNum w:abstractNumId="38" w15:restartNumberingAfterBreak="0">
    <w:nsid w:val="7DD47792"/>
    <w:multiLevelType w:val="hybridMultilevel"/>
    <w:tmpl w:val="4C864A2C"/>
    <w:lvl w:ilvl="0" w:tplc="2EAE302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38"/>
  </w:num>
  <w:num w:numId="4">
    <w:abstractNumId w:val="10"/>
  </w:num>
  <w:num w:numId="5">
    <w:abstractNumId w:val="26"/>
  </w:num>
  <w:num w:numId="6">
    <w:abstractNumId w:val="7"/>
  </w:num>
  <w:num w:numId="7">
    <w:abstractNumId w:val="14"/>
  </w:num>
  <w:num w:numId="8">
    <w:abstractNumId w:val="36"/>
  </w:num>
  <w:num w:numId="9">
    <w:abstractNumId w:val="19"/>
  </w:num>
  <w:num w:numId="10">
    <w:abstractNumId w:val="29"/>
  </w:num>
  <w:num w:numId="11">
    <w:abstractNumId w:val="18"/>
  </w:num>
  <w:num w:numId="12">
    <w:abstractNumId w:val="34"/>
  </w:num>
  <w:num w:numId="13">
    <w:abstractNumId w:val="27"/>
  </w:num>
  <w:num w:numId="14">
    <w:abstractNumId w:val="24"/>
  </w:num>
  <w:num w:numId="15">
    <w:abstractNumId w:val="32"/>
  </w:num>
  <w:num w:numId="16">
    <w:abstractNumId w:val="21"/>
  </w:num>
  <w:num w:numId="17">
    <w:abstractNumId w:val="4"/>
  </w:num>
  <w:num w:numId="18">
    <w:abstractNumId w:val="16"/>
  </w:num>
  <w:num w:numId="19">
    <w:abstractNumId w:val="23"/>
  </w:num>
  <w:num w:numId="20">
    <w:abstractNumId w:val="9"/>
  </w:num>
  <w:num w:numId="21">
    <w:abstractNumId w:val="31"/>
  </w:num>
  <w:num w:numId="22">
    <w:abstractNumId w:val="25"/>
  </w:num>
  <w:num w:numId="23">
    <w:abstractNumId w:val="22"/>
  </w:num>
  <w:num w:numId="24">
    <w:abstractNumId w:val="11"/>
  </w:num>
  <w:num w:numId="25">
    <w:abstractNumId w:val="17"/>
  </w:num>
  <w:num w:numId="26">
    <w:abstractNumId w:val="37"/>
  </w:num>
  <w:num w:numId="27">
    <w:abstractNumId w:val="8"/>
  </w:num>
  <w:num w:numId="28">
    <w:abstractNumId w:val="20"/>
  </w:num>
  <w:num w:numId="29">
    <w:abstractNumId w:val="5"/>
  </w:num>
  <w:num w:numId="30">
    <w:abstractNumId w:val="3"/>
  </w:num>
  <w:num w:numId="31">
    <w:abstractNumId w:val="33"/>
  </w:num>
  <w:num w:numId="32">
    <w:abstractNumId w:val="6"/>
  </w:num>
  <w:num w:numId="33">
    <w:abstractNumId w:val="35"/>
  </w:num>
  <w:num w:numId="34">
    <w:abstractNumId w:val="12"/>
  </w:num>
  <w:num w:numId="35">
    <w:abstractNumId w:val="30"/>
  </w:num>
  <w:num w:numId="36">
    <w:abstractNumId w:val="28"/>
  </w:num>
  <w:num w:numId="37">
    <w:abstractNumId w:val="2"/>
  </w:num>
  <w:num w:numId="38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attachedTemplate r:id="rId1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BD"/>
    <w:rsid w:val="000001FF"/>
    <w:rsid w:val="00000F05"/>
    <w:rsid w:val="000023DA"/>
    <w:rsid w:val="00002C36"/>
    <w:rsid w:val="00003476"/>
    <w:rsid w:val="0000442D"/>
    <w:rsid w:val="00004A84"/>
    <w:rsid w:val="00006D9E"/>
    <w:rsid w:val="00007457"/>
    <w:rsid w:val="00007B05"/>
    <w:rsid w:val="00011D31"/>
    <w:rsid w:val="000122B1"/>
    <w:rsid w:val="000123C9"/>
    <w:rsid w:val="00012AA5"/>
    <w:rsid w:val="000143BE"/>
    <w:rsid w:val="0001626D"/>
    <w:rsid w:val="000168C2"/>
    <w:rsid w:val="00016BAF"/>
    <w:rsid w:val="00016E73"/>
    <w:rsid w:val="00017C28"/>
    <w:rsid w:val="0002082D"/>
    <w:rsid w:val="00023F10"/>
    <w:rsid w:val="000252C0"/>
    <w:rsid w:val="00025543"/>
    <w:rsid w:val="00025C76"/>
    <w:rsid w:val="00026B5E"/>
    <w:rsid w:val="0002733F"/>
    <w:rsid w:val="000311EE"/>
    <w:rsid w:val="000330DB"/>
    <w:rsid w:val="000359A8"/>
    <w:rsid w:val="00035B44"/>
    <w:rsid w:val="00040F1D"/>
    <w:rsid w:val="00042E4D"/>
    <w:rsid w:val="00043063"/>
    <w:rsid w:val="000433A3"/>
    <w:rsid w:val="0004422F"/>
    <w:rsid w:val="00044825"/>
    <w:rsid w:val="0004614B"/>
    <w:rsid w:val="00046E92"/>
    <w:rsid w:val="000478BF"/>
    <w:rsid w:val="00050C9F"/>
    <w:rsid w:val="00050E94"/>
    <w:rsid w:val="00051FA6"/>
    <w:rsid w:val="00052D0E"/>
    <w:rsid w:val="00053D9F"/>
    <w:rsid w:val="0005449D"/>
    <w:rsid w:val="00054826"/>
    <w:rsid w:val="00055203"/>
    <w:rsid w:val="00056A80"/>
    <w:rsid w:val="000575E9"/>
    <w:rsid w:val="00062054"/>
    <w:rsid w:val="00062594"/>
    <w:rsid w:val="00063812"/>
    <w:rsid w:val="00064308"/>
    <w:rsid w:val="00064B6D"/>
    <w:rsid w:val="00064EE5"/>
    <w:rsid w:val="00065690"/>
    <w:rsid w:val="000661FA"/>
    <w:rsid w:val="0007048E"/>
    <w:rsid w:val="00071521"/>
    <w:rsid w:val="00072245"/>
    <w:rsid w:val="000742D4"/>
    <w:rsid w:val="000747A2"/>
    <w:rsid w:val="00074854"/>
    <w:rsid w:val="000755DC"/>
    <w:rsid w:val="00076FEA"/>
    <w:rsid w:val="00077621"/>
    <w:rsid w:val="0008384E"/>
    <w:rsid w:val="00083AB0"/>
    <w:rsid w:val="00084326"/>
    <w:rsid w:val="000845CF"/>
    <w:rsid w:val="00084843"/>
    <w:rsid w:val="000868E0"/>
    <w:rsid w:val="00087580"/>
    <w:rsid w:val="00090023"/>
    <w:rsid w:val="00090257"/>
    <w:rsid w:val="0009125A"/>
    <w:rsid w:val="00092291"/>
    <w:rsid w:val="00092E4E"/>
    <w:rsid w:val="0009364E"/>
    <w:rsid w:val="0009437E"/>
    <w:rsid w:val="00096196"/>
    <w:rsid w:val="0009659E"/>
    <w:rsid w:val="00097995"/>
    <w:rsid w:val="000A0251"/>
    <w:rsid w:val="000A186F"/>
    <w:rsid w:val="000A24BC"/>
    <w:rsid w:val="000A2A55"/>
    <w:rsid w:val="000A2B13"/>
    <w:rsid w:val="000A3A85"/>
    <w:rsid w:val="000A5F59"/>
    <w:rsid w:val="000A6837"/>
    <w:rsid w:val="000A7ABA"/>
    <w:rsid w:val="000B170C"/>
    <w:rsid w:val="000B2050"/>
    <w:rsid w:val="000B2C98"/>
    <w:rsid w:val="000B3721"/>
    <w:rsid w:val="000B3815"/>
    <w:rsid w:val="000B3F98"/>
    <w:rsid w:val="000B41F2"/>
    <w:rsid w:val="000B43B7"/>
    <w:rsid w:val="000B46A6"/>
    <w:rsid w:val="000B5F9F"/>
    <w:rsid w:val="000B6856"/>
    <w:rsid w:val="000B76C6"/>
    <w:rsid w:val="000C1078"/>
    <w:rsid w:val="000C2C35"/>
    <w:rsid w:val="000C3692"/>
    <w:rsid w:val="000C79F2"/>
    <w:rsid w:val="000D1BAC"/>
    <w:rsid w:val="000D2789"/>
    <w:rsid w:val="000D2D62"/>
    <w:rsid w:val="000D2F71"/>
    <w:rsid w:val="000D55CB"/>
    <w:rsid w:val="000E2C2C"/>
    <w:rsid w:val="000E2E73"/>
    <w:rsid w:val="000E2FCC"/>
    <w:rsid w:val="000E37A7"/>
    <w:rsid w:val="000E7246"/>
    <w:rsid w:val="000F0198"/>
    <w:rsid w:val="000F3516"/>
    <w:rsid w:val="000F3A74"/>
    <w:rsid w:val="000F3D72"/>
    <w:rsid w:val="000F4E44"/>
    <w:rsid w:val="000F7FAA"/>
    <w:rsid w:val="001007DC"/>
    <w:rsid w:val="00100F04"/>
    <w:rsid w:val="00101084"/>
    <w:rsid w:val="00101435"/>
    <w:rsid w:val="00101A9B"/>
    <w:rsid w:val="00101B73"/>
    <w:rsid w:val="00102F52"/>
    <w:rsid w:val="0010363F"/>
    <w:rsid w:val="001043F9"/>
    <w:rsid w:val="00105712"/>
    <w:rsid w:val="00106A8F"/>
    <w:rsid w:val="00110AA7"/>
    <w:rsid w:val="0011222F"/>
    <w:rsid w:val="001171FF"/>
    <w:rsid w:val="00117B5D"/>
    <w:rsid w:val="00117E7D"/>
    <w:rsid w:val="001200A0"/>
    <w:rsid w:val="00120277"/>
    <w:rsid w:val="00120CF3"/>
    <w:rsid w:val="001211D8"/>
    <w:rsid w:val="00121786"/>
    <w:rsid w:val="00122313"/>
    <w:rsid w:val="001225F9"/>
    <w:rsid w:val="001239FB"/>
    <w:rsid w:val="00123B97"/>
    <w:rsid w:val="0012533B"/>
    <w:rsid w:val="0012579E"/>
    <w:rsid w:val="00125EB8"/>
    <w:rsid w:val="00127542"/>
    <w:rsid w:val="001275C1"/>
    <w:rsid w:val="00131128"/>
    <w:rsid w:val="00131216"/>
    <w:rsid w:val="00131BAE"/>
    <w:rsid w:val="00133084"/>
    <w:rsid w:val="00133890"/>
    <w:rsid w:val="00133A4E"/>
    <w:rsid w:val="00134495"/>
    <w:rsid w:val="00137910"/>
    <w:rsid w:val="0014195C"/>
    <w:rsid w:val="001434FE"/>
    <w:rsid w:val="001437E1"/>
    <w:rsid w:val="00144E86"/>
    <w:rsid w:val="00145D62"/>
    <w:rsid w:val="00146EDB"/>
    <w:rsid w:val="0015030A"/>
    <w:rsid w:val="001510F9"/>
    <w:rsid w:val="001524DB"/>
    <w:rsid w:val="001540A3"/>
    <w:rsid w:val="00155A64"/>
    <w:rsid w:val="00157C04"/>
    <w:rsid w:val="00160B88"/>
    <w:rsid w:val="00165D34"/>
    <w:rsid w:val="00166563"/>
    <w:rsid w:val="00166A26"/>
    <w:rsid w:val="00166D16"/>
    <w:rsid w:val="00166E54"/>
    <w:rsid w:val="00167919"/>
    <w:rsid w:val="001732A1"/>
    <w:rsid w:val="00174302"/>
    <w:rsid w:val="0017465F"/>
    <w:rsid w:val="00175599"/>
    <w:rsid w:val="00175691"/>
    <w:rsid w:val="0017654D"/>
    <w:rsid w:val="0017674F"/>
    <w:rsid w:val="00177022"/>
    <w:rsid w:val="001776F9"/>
    <w:rsid w:val="00180C8A"/>
    <w:rsid w:val="001814BD"/>
    <w:rsid w:val="00181CD3"/>
    <w:rsid w:val="00182758"/>
    <w:rsid w:val="00184BEE"/>
    <w:rsid w:val="0018627E"/>
    <w:rsid w:val="00186F13"/>
    <w:rsid w:val="0018727C"/>
    <w:rsid w:val="0019226F"/>
    <w:rsid w:val="001924C9"/>
    <w:rsid w:val="001925DB"/>
    <w:rsid w:val="00192838"/>
    <w:rsid w:val="00192A92"/>
    <w:rsid w:val="00195A13"/>
    <w:rsid w:val="00195BBF"/>
    <w:rsid w:val="00195BCE"/>
    <w:rsid w:val="001A0DFE"/>
    <w:rsid w:val="001A57B6"/>
    <w:rsid w:val="001A64A5"/>
    <w:rsid w:val="001A6769"/>
    <w:rsid w:val="001A70FA"/>
    <w:rsid w:val="001B09FB"/>
    <w:rsid w:val="001B0D91"/>
    <w:rsid w:val="001B20BB"/>
    <w:rsid w:val="001B35D2"/>
    <w:rsid w:val="001C013F"/>
    <w:rsid w:val="001C0634"/>
    <w:rsid w:val="001C2E91"/>
    <w:rsid w:val="001C66EB"/>
    <w:rsid w:val="001C6875"/>
    <w:rsid w:val="001C6DE4"/>
    <w:rsid w:val="001C70B2"/>
    <w:rsid w:val="001C75EF"/>
    <w:rsid w:val="001D00C2"/>
    <w:rsid w:val="001D0287"/>
    <w:rsid w:val="001D14E7"/>
    <w:rsid w:val="001D2194"/>
    <w:rsid w:val="001D4F7B"/>
    <w:rsid w:val="001D543C"/>
    <w:rsid w:val="001D6060"/>
    <w:rsid w:val="001D613D"/>
    <w:rsid w:val="001E0947"/>
    <w:rsid w:val="001E1A01"/>
    <w:rsid w:val="001E1B13"/>
    <w:rsid w:val="001E3438"/>
    <w:rsid w:val="001E4288"/>
    <w:rsid w:val="001E5520"/>
    <w:rsid w:val="001E5E6A"/>
    <w:rsid w:val="001E635A"/>
    <w:rsid w:val="001E7884"/>
    <w:rsid w:val="001E7E42"/>
    <w:rsid w:val="001F1EB6"/>
    <w:rsid w:val="001F47C0"/>
    <w:rsid w:val="001F65E4"/>
    <w:rsid w:val="001F6EEC"/>
    <w:rsid w:val="0020262E"/>
    <w:rsid w:val="0020315A"/>
    <w:rsid w:val="0020454B"/>
    <w:rsid w:val="0020774D"/>
    <w:rsid w:val="00210254"/>
    <w:rsid w:val="00212476"/>
    <w:rsid w:val="0021294A"/>
    <w:rsid w:val="0021379C"/>
    <w:rsid w:val="00214088"/>
    <w:rsid w:val="00217F22"/>
    <w:rsid w:val="00220823"/>
    <w:rsid w:val="00220C22"/>
    <w:rsid w:val="00221246"/>
    <w:rsid w:val="002213FB"/>
    <w:rsid w:val="00221D75"/>
    <w:rsid w:val="00221E33"/>
    <w:rsid w:val="0022321B"/>
    <w:rsid w:val="00223A2D"/>
    <w:rsid w:val="002265DD"/>
    <w:rsid w:val="002266B8"/>
    <w:rsid w:val="002267FA"/>
    <w:rsid w:val="002276FB"/>
    <w:rsid w:val="002337CF"/>
    <w:rsid w:val="00235044"/>
    <w:rsid w:val="002379AD"/>
    <w:rsid w:val="00240DFF"/>
    <w:rsid w:val="00241DC4"/>
    <w:rsid w:val="00243506"/>
    <w:rsid w:val="00243B9A"/>
    <w:rsid w:val="00246F7A"/>
    <w:rsid w:val="00247007"/>
    <w:rsid w:val="002512B0"/>
    <w:rsid w:val="00255C7C"/>
    <w:rsid w:val="00256328"/>
    <w:rsid w:val="00256D9C"/>
    <w:rsid w:val="00257DA0"/>
    <w:rsid w:val="00260AD3"/>
    <w:rsid w:val="00262166"/>
    <w:rsid w:val="0026441C"/>
    <w:rsid w:val="00264A6E"/>
    <w:rsid w:val="002652DE"/>
    <w:rsid w:val="00265CA7"/>
    <w:rsid w:val="002664D6"/>
    <w:rsid w:val="00267321"/>
    <w:rsid w:val="00270BE2"/>
    <w:rsid w:val="00273597"/>
    <w:rsid w:val="00273844"/>
    <w:rsid w:val="0027579F"/>
    <w:rsid w:val="00276992"/>
    <w:rsid w:val="0028048A"/>
    <w:rsid w:val="00280B0A"/>
    <w:rsid w:val="00282B3C"/>
    <w:rsid w:val="00284BC5"/>
    <w:rsid w:val="002853E0"/>
    <w:rsid w:val="00285AF7"/>
    <w:rsid w:val="002862FE"/>
    <w:rsid w:val="002877B5"/>
    <w:rsid w:val="00287B61"/>
    <w:rsid w:val="002900C9"/>
    <w:rsid w:val="00290693"/>
    <w:rsid w:val="0029127B"/>
    <w:rsid w:val="002912BC"/>
    <w:rsid w:val="002918D0"/>
    <w:rsid w:val="00292247"/>
    <w:rsid w:val="002923E1"/>
    <w:rsid w:val="00293CD0"/>
    <w:rsid w:val="00293FD8"/>
    <w:rsid w:val="00294137"/>
    <w:rsid w:val="00294377"/>
    <w:rsid w:val="002946B6"/>
    <w:rsid w:val="00294DF0"/>
    <w:rsid w:val="0029776C"/>
    <w:rsid w:val="002A0464"/>
    <w:rsid w:val="002A0785"/>
    <w:rsid w:val="002A0A79"/>
    <w:rsid w:val="002A254B"/>
    <w:rsid w:val="002A3198"/>
    <w:rsid w:val="002A3ED4"/>
    <w:rsid w:val="002A3EF5"/>
    <w:rsid w:val="002A4A49"/>
    <w:rsid w:val="002A656D"/>
    <w:rsid w:val="002A6E9B"/>
    <w:rsid w:val="002B007B"/>
    <w:rsid w:val="002B0116"/>
    <w:rsid w:val="002B02B3"/>
    <w:rsid w:val="002B0C91"/>
    <w:rsid w:val="002B1291"/>
    <w:rsid w:val="002B189E"/>
    <w:rsid w:val="002B1EAD"/>
    <w:rsid w:val="002B2935"/>
    <w:rsid w:val="002B3675"/>
    <w:rsid w:val="002B3EFB"/>
    <w:rsid w:val="002B7A87"/>
    <w:rsid w:val="002C0B00"/>
    <w:rsid w:val="002C2B9E"/>
    <w:rsid w:val="002C392F"/>
    <w:rsid w:val="002C423D"/>
    <w:rsid w:val="002C5995"/>
    <w:rsid w:val="002C6645"/>
    <w:rsid w:val="002C6BC5"/>
    <w:rsid w:val="002C709E"/>
    <w:rsid w:val="002C7610"/>
    <w:rsid w:val="002D4D1E"/>
    <w:rsid w:val="002D6DE9"/>
    <w:rsid w:val="002D6EC8"/>
    <w:rsid w:val="002D7165"/>
    <w:rsid w:val="002E0365"/>
    <w:rsid w:val="002E0927"/>
    <w:rsid w:val="002E0F5E"/>
    <w:rsid w:val="002E11F8"/>
    <w:rsid w:val="002E146D"/>
    <w:rsid w:val="002E1A38"/>
    <w:rsid w:val="002E24EA"/>
    <w:rsid w:val="002E2E30"/>
    <w:rsid w:val="002E3668"/>
    <w:rsid w:val="002E44FB"/>
    <w:rsid w:val="002E537E"/>
    <w:rsid w:val="002F19FA"/>
    <w:rsid w:val="002F2D73"/>
    <w:rsid w:val="002F3A5F"/>
    <w:rsid w:val="002F3CAC"/>
    <w:rsid w:val="002F41B9"/>
    <w:rsid w:val="002F4512"/>
    <w:rsid w:val="002F50AB"/>
    <w:rsid w:val="002F5B88"/>
    <w:rsid w:val="002F5ED1"/>
    <w:rsid w:val="002F6740"/>
    <w:rsid w:val="002F7B6D"/>
    <w:rsid w:val="003026BC"/>
    <w:rsid w:val="0030287B"/>
    <w:rsid w:val="00303063"/>
    <w:rsid w:val="0030525C"/>
    <w:rsid w:val="00305FE9"/>
    <w:rsid w:val="0030629E"/>
    <w:rsid w:val="00306D98"/>
    <w:rsid w:val="0030724B"/>
    <w:rsid w:val="00311BEB"/>
    <w:rsid w:val="003120CC"/>
    <w:rsid w:val="00312F86"/>
    <w:rsid w:val="00315A2C"/>
    <w:rsid w:val="003161E1"/>
    <w:rsid w:val="00317890"/>
    <w:rsid w:val="003178D1"/>
    <w:rsid w:val="0031796A"/>
    <w:rsid w:val="003213C9"/>
    <w:rsid w:val="00323A34"/>
    <w:rsid w:val="00325094"/>
    <w:rsid w:val="00325826"/>
    <w:rsid w:val="00325987"/>
    <w:rsid w:val="00326510"/>
    <w:rsid w:val="00326A73"/>
    <w:rsid w:val="00326F7C"/>
    <w:rsid w:val="00327040"/>
    <w:rsid w:val="003300CC"/>
    <w:rsid w:val="00330256"/>
    <w:rsid w:val="003315C5"/>
    <w:rsid w:val="00332D28"/>
    <w:rsid w:val="00333B03"/>
    <w:rsid w:val="00333E73"/>
    <w:rsid w:val="00335B5E"/>
    <w:rsid w:val="00335B6A"/>
    <w:rsid w:val="0033601A"/>
    <w:rsid w:val="003411EE"/>
    <w:rsid w:val="00341D11"/>
    <w:rsid w:val="00344A95"/>
    <w:rsid w:val="0034506F"/>
    <w:rsid w:val="00345BA8"/>
    <w:rsid w:val="00347B4E"/>
    <w:rsid w:val="003503D7"/>
    <w:rsid w:val="003504F3"/>
    <w:rsid w:val="00350876"/>
    <w:rsid w:val="00351136"/>
    <w:rsid w:val="00352E62"/>
    <w:rsid w:val="0035300D"/>
    <w:rsid w:val="00353D64"/>
    <w:rsid w:val="003541ED"/>
    <w:rsid w:val="003551D1"/>
    <w:rsid w:val="003607B5"/>
    <w:rsid w:val="0036539D"/>
    <w:rsid w:val="003655B2"/>
    <w:rsid w:val="003658B9"/>
    <w:rsid w:val="00365C99"/>
    <w:rsid w:val="00366356"/>
    <w:rsid w:val="00366562"/>
    <w:rsid w:val="00366D52"/>
    <w:rsid w:val="00366E6E"/>
    <w:rsid w:val="0037128F"/>
    <w:rsid w:val="00371762"/>
    <w:rsid w:val="00372871"/>
    <w:rsid w:val="0037344D"/>
    <w:rsid w:val="0037427F"/>
    <w:rsid w:val="00375A20"/>
    <w:rsid w:val="00376826"/>
    <w:rsid w:val="003772A9"/>
    <w:rsid w:val="0038014E"/>
    <w:rsid w:val="00380163"/>
    <w:rsid w:val="0038141E"/>
    <w:rsid w:val="00381A3C"/>
    <w:rsid w:val="00381ACF"/>
    <w:rsid w:val="00381B47"/>
    <w:rsid w:val="00382042"/>
    <w:rsid w:val="0038282B"/>
    <w:rsid w:val="00382B28"/>
    <w:rsid w:val="0038379A"/>
    <w:rsid w:val="0038734C"/>
    <w:rsid w:val="003936B9"/>
    <w:rsid w:val="00394D29"/>
    <w:rsid w:val="00394EC0"/>
    <w:rsid w:val="003A0117"/>
    <w:rsid w:val="003A03EE"/>
    <w:rsid w:val="003A062D"/>
    <w:rsid w:val="003A14E9"/>
    <w:rsid w:val="003A3F84"/>
    <w:rsid w:val="003A5A84"/>
    <w:rsid w:val="003A73D0"/>
    <w:rsid w:val="003A7882"/>
    <w:rsid w:val="003B0276"/>
    <w:rsid w:val="003B0868"/>
    <w:rsid w:val="003B0FDC"/>
    <w:rsid w:val="003B13D7"/>
    <w:rsid w:val="003B3543"/>
    <w:rsid w:val="003B4E7A"/>
    <w:rsid w:val="003C0557"/>
    <w:rsid w:val="003C05F5"/>
    <w:rsid w:val="003C091D"/>
    <w:rsid w:val="003C1153"/>
    <w:rsid w:val="003C14DD"/>
    <w:rsid w:val="003C2670"/>
    <w:rsid w:val="003C2B09"/>
    <w:rsid w:val="003C2E7D"/>
    <w:rsid w:val="003C45D3"/>
    <w:rsid w:val="003C55FD"/>
    <w:rsid w:val="003C6243"/>
    <w:rsid w:val="003C651F"/>
    <w:rsid w:val="003C68FB"/>
    <w:rsid w:val="003C6A42"/>
    <w:rsid w:val="003C6B2B"/>
    <w:rsid w:val="003D1B05"/>
    <w:rsid w:val="003D1B57"/>
    <w:rsid w:val="003D2B82"/>
    <w:rsid w:val="003D3BD0"/>
    <w:rsid w:val="003D3F7C"/>
    <w:rsid w:val="003D43A6"/>
    <w:rsid w:val="003D5E49"/>
    <w:rsid w:val="003D60AB"/>
    <w:rsid w:val="003D69C7"/>
    <w:rsid w:val="003D6B63"/>
    <w:rsid w:val="003D6BAB"/>
    <w:rsid w:val="003D79A0"/>
    <w:rsid w:val="003D7EB7"/>
    <w:rsid w:val="003E0377"/>
    <w:rsid w:val="003E1351"/>
    <w:rsid w:val="003E237A"/>
    <w:rsid w:val="003E398E"/>
    <w:rsid w:val="003E420C"/>
    <w:rsid w:val="003E50F5"/>
    <w:rsid w:val="003E6BA1"/>
    <w:rsid w:val="003E6FD0"/>
    <w:rsid w:val="003E7320"/>
    <w:rsid w:val="003F26B6"/>
    <w:rsid w:val="003F2BF4"/>
    <w:rsid w:val="003F5853"/>
    <w:rsid w:val="003F5A4C"/>
    <w:rsid w:val="003F629C"/>
    <w:rsid w:val="003F714F"/>
    <w:rsid w:val="003F7A06"/>
    <w:rsid w:val="00403A6E"/>
    <w:rsid w:val="00403BE2"/>
    <w:rsid w:val="0040467E"/>
    <w:rsid w:val="00404CB3"/>
    <w:rsid w:val="00404E84"/>
    <w:rsid w:val="00405283"/>
    <w:rsid w:val="00405486"/>
    <w:rsid w:val="00405F4F"/>
    <w:rsid w:val="004065C8"/>
    <w:rsid w:val="00406800"/>
    <w:rsid w:val="00407D34"/>
    <w:rsid w:val="004131CA"/>
    <w:rsid w:val="00414D47"/>
    <w:rsid w:val="004158A8"/>
    <w:rsid w:val="00417E5D"/>
    <w:rsid w:val="004205D3"/>
    <w:rsid w:val="00424459"/>
    <w:rsid w:val="0042781D"/>
    <w:rsid w:val="004309E7"/>
    <w:rsid w:val="0043226D"/>
    <w:rsid w:val="004333C6"/>
    <w:rsid w:val="00433529"/>
    <w:rsid w:val="00436362"/>
    <w:rsid w:val="0044033D"/>
    <w:rsid w:val="00440D4F"/>
    <w:rsid w:val="00440DD8"/>
    <w:rsid w:val="00440F1D"/>
    <w:rsid w:val="00440F32"/>
    <w:rsid w:val="0044153B"/>
    <w:rsid w:val="00442576"/>
    <w:rsid w:val="00442E7A"/>
    <w:rsid w:val="00443514"/>
    <w:rsid w:val="00443B17"/>
    <w:rsid w:val="00444134"/>
    <w:rsid w:val="004455EA"/>
    <w:rsid w:val="00445A58"/>
    <w:rsid w:val="00447A4F"/>
    <w:rsid w:val="0045010D"/>
    <w:rsid w:val="004506FE"/>
    <w:rsid w:val="00450975"/>
    <w:rsid w:val="00452614"/>
    <w:rsid w:val="00452873"/>
    <w:rsid w:val="00452D37"/>
    <w:rsid w:val="0045413A"/>
    <w:rsid w:val="00454ACE"/>
    <w:rsid w:val="00454AEF"/>
    <w:rsid w:val="00454B5D"/>
    <w:rsid w:val="00455EB8"/>
    <w:rsid w:val="0045637C"/>
    <w:rsid w:val="0046018E"/>
    <w:rsid w:val="004616B2"/>
    <w:rsid w:val="0046224A"/>
    <w:rsid w:val="00463DF4"/>
    <w:rsid w:val="004641E6"/>
    <w:rsid w:val="00464647"/>
    <w:rsid w:val="00465AF7"/>
    <w:rsid w:val="00465B80"/>
    <w:rsid w:val="00466239"/>
    <w:rsid w:val="00466D1F"/>
    <w:rsid w:val="00467F4F"/>
    <w:rsid w:val="00471147"/>
    <w:rsid w:val="004711DE"/>
    <w:rsid w:val="00471A1A"/>
    <w:rsid w:val="00471DE1"/>
    <w:rsid w:val="00472C32"/>
    <w:rsid w:val="004733AE"/>
    <w:rsid w:val="004737C5"/>
    <w:rsid w:val="004755FE"/>
    <w:rsid w:val="00475C64"/>
    <w:rsid w:val="00476257"/>
    <w:rsid w:val="00477503"/>
    <w:rsid w:val="004808D2"/>
    <w:rsid w:val="0048211E"/>
    <w:rsid w:val="0048224A"/>
    <w:rsid w:val="0048263C"/>
    <w:rsid w:val="00482E4E"/>
    <w:rsid w:val="00483700"/>
    <w:rsid w:val="004839D1"/>
    <w:rsid w:val="00484959"/>
    <w:rsid w:val="00485984"/>
    <w:rsid w:val="0048646D"/>
    <w:rsid w:val="00486FE0"/>
    <w:rsid w:val="00487220"/>
    <w:rsid w:val="00492BB8"/>
    <w:rsid w:val="00493023"/>
    <w:rsid w:val="004949AF"/>
    <w:rsid w:val="00494BBD"/>
    <w:rsid w:val="00494E23"/>
    <w:rsid w:val="004970C6"/>
    <w:rsid w:val="00497126"/>
    <w:rsid w:val="00497346"/>
    <w:rsid w:val="0049746D"/>
    <w:rsid w:val="004A29C6"/>
    <w:rsid w:val="004A2E91"/>
    <w:rsid w:val="004A3BB1"/>
    <w:rsid w:val="004A40B3"/>
    <w:rsid w:val="004A4E66"/>
    <w:rsid w:val="004A5053"/>
    <w:rsid w:val="004A695B"/>
    <w:rsid w:val="004A69B5"/>
    <w:rsid w:val="004A7D75"/>
    <w:rsid w:val="004B0367"/>
    <w:rsid w:val="004B11F9"/>
    <w:rsid w:val="004B1826"/>
    <w:rsid w:val="004B2497"/>
    <w:rsid w:val="004B27D7"/>
    <w:rsid w:val="004B2E71"/>
    <w:rsid w:val="004B3770"/>
    <w:rsid w:val="004B413E"/>
    <w:rsid w:val="004B47BF"/>
    <w:rsid w:val="004B555C"/>
    <w:rsid w:val="004B5873"/>
    <w:rsid w:val="004B5D76"/>
    <w:rsid w:val="004B7165"/>
    <w:rsid w:val="004B78E7"/>
    <w:rsid w:val="004B79A4"/>
    <w:rsid w:val="004B7CB9"/>
    <w:rsid w:val="004B7D53"/>
    <w:rsid w:val="004B7DAA"/>
    <w:rsid w:val="004C07C2"/>
    <w:rsid w:val="004C1AA6"/>
    <w:rsid w:val="004C23E7"/>
    <w:rsid w:val="004C2418"/>
    <w:rsid w:val="004C2C1F"/>
    <w:rsid w:val="004C3716"/>
    <w:rsid w:val="004C3E5A"/>
    <w:rsid w:val="004C5864"/>
    <w:rsid w:val="004C6076"/>
    <w:rsid w:val="004C61E9"/>
    <w:rsid w:val="004C6375"/>
    <w:rsid w:val="004C7F04"/>
    <w:rsid w:val="004D00B7"/>
    <w:rsid w:val="004D05E3"/>
    <w:rsid w:val="004D0FE3"/>
    <w:rsid w:val="004D2E31"/>
    <w:rsid w:val="004D3F8A"/>
    <w:rsid w:val="004D40AE"/>
    <w:rsid w:val="004D469D"/>
    <w:rsid w:val="004D5CE5"/>
    <w:rsid w:val="004D65AF"/>
    <w:rsid w:val="004D7A87"/>
    <w:rsid w:val="004D7B01"/>
    <w:rsid w:val="004E0933"/>
    <w:rsid w:val="004E0C38"/>
    <w:rsid w:val="004E1556"/>
    <w:rsid w:val="004E2EB4"/>
    <w:rsid w:val="004E3C89"/>
    <w:rsid w:val="004E3D34"/>
    <w:rsid w:val="004E4A7D"/>
    <w:rsid w:val="004E6024"/>
    <w:rsid w:val="004F1181"/>
    <w:rsid w:val="004F1602"/>
    <w:rsid w:val="004F1AC6"/>
    <w:rsid w:val="004F299B"/>
    <w:rsid w:val="004F2C78"/>
    <w:rsid w:val="004F2E55"/>
    <w:rsid w:val="004F2F69"/>
    <w:rsid w:val="004F6E7E"/>
    <w:rsid w:val="005005EA"/>
    <w:rsid w:val="005011B5"/>
    <w:rsid w:val="00501399"/>
    <w:rsid w:val="00501E24"/>
    <w:rsid w:val="00502669"/>
    <w:rsid w:val="00502688"/>
    <w:rsid w:val="005032AF"/>
    <w:rsid w:val="00503A10"/>
    <w:rsid w:val="00505D20"/>
    <w:rsid w:val="00510230"/>
    <w:rsid w:val="00510CFD"/>
    <w:rsid w:val="00512503"/>
    <w:rsid w:val="00512550"/>
    <w:rsid w:val="00513490"/>
    <w:rsid w:val="00514504"/>
    <w:rsid w:val="0051544E"/>
    <w:rsid w:val="00515792"/>
    <w:rsid w:val="00515B19"/>
    <w:rsid w:val="00516312"/>
    <w:rsid w:val="005169C0"/>
    <w:rsid w:val="00516EF4"/>
    <w:rsid w:val="005175D7"/>
    <w:rsid w:val="00521B84"/>
    <w:rsid w:val="00521F41"/>
    <w:rsid w:val="0052233D"/>
    <w:rsid w:val="00522E9D"/>
    <w:rsid w:val="00523354"/>
    <w:rsid w:val="0052394D"/>
    <w:rsid w:val="00524785"/>
    <w:rsid w:val="00525AFC"/>
    <w:rsid w:val="00526712"/>
    <w:rsid w:val="00527075"/>
    <w:rsid w:val="00527223"/>
    <w:rsid w:val="0053016C"/>
    <w:rsid w:val="0053073E"/>
    <w:rsid w:val="00531926"/>
    <w:rsid w:val="0053194F"/>
    <w:rsid w:val="005319CE"/>
    <w:rsid w:val="00531BBD"/>
    <w:rsid w:val="00531DEB"/>
    <w:rsid w:val="005322D6"/>
    <w:rsid w:val="005326A4"/>
    <w:rsid w:val="00532A2E"/>
    <w:rsid w:val="00532CE4"/>
    <w:rsid w:val="00533ACE"/>
    <w:rsid w:val="00534AE3"/>
    <w:rsid w:val="005354EB"/>
    <w:rsid w:val="00535E90"/>
    <w:rsid w:val="00537FEE"/>
    <w:rsid w:val="00541CB3"/>
    <w:rsid w:val="00542B74"/>
    <w:rsid w:val="00542FD4"/>
    <w:rsid w:val="00543307"/>
    <w:rsid w:val="00543640"/>
    <w:rsid w:val="00543D5A"/>
    <w:rsid w:val="005444E1"/>
    <w:rsid w:val="00544F95"/>
    <w:rsid w:val="00553C0B"/>
    <w:rsid w:val="00554711"/>
    <w:rsid w:val="00555108"/>
    <w:rsid w:val="00560BB8"/>
    <w:rsid w:val="00561433"/>
    <w:rsid w:val="00561A1F"/>
    <w:rsid w:val="005629A0"/>
    <w:rsid w:val="0056511E"/>
    <w:rsid w:val="00565245"/>
    <w:rsid w:val="005667E8"/>
    <w:rsid w:val="00566F92"/>
    <w:rsid w:val="00567BCF"/>
    <w:rsid w:val="00567DA9"/>
    <w:rsid w:val="0057066A"/>
    <w:rsid w:val="00570AE7"/>
    <w:rsid w:val="00570C2A"/>
    <w:rsid w:val="00572E75"/>
    <w:rsid w:val="0057327E"/>
    <w:rsid w:val="00574CA1"/>
    <w:rsid w:val="00574F57"/>
    <w:rsid w:val="00575D8E"/>
    <w:rsid w:val="00575D95"/>
    <w:rsid w:val="00581243"/>
    <w:rsid w:val="0058322E"/>
    <w:rsid w:val="005848A0"/>
    <w:rsid w:val="005857D6"/>
    <w:rsid w:val="0058679C"/>
    <w:rsid w:val="00590516"/>
    <w:rsid w:val="00590AAA"/>
    <w:rsid w:val="00591E10"/>
    <w:rsid w:val="00592760"/>
    <w:rsid w:val="005927E6"/>
    <w:rsid w:val="005945B5"/>
    <w:rsid w:val="005A4295"/>
    <w:rsid w:val="005A4796"/>
    <w:rsid w:val="005A49C5"/>
    <w:rsid w:val="005A5356"/>
    <w:rsid w:val="005A6022"/>
    <w:rsid w:val="005A732F"/>
    <w:rsid w:val="005A7B4B"/>
    <w:rsid w:val="005B0599"/>
    <w:rsid w:val="005B1AA3"/>
    <w:rsid w:val="005B1FFB"/>
    <w:rsid w:val="005B381A"/>
    <w:rsid w:val="005B3AD7"/>
    <w:rsid w:val="005B506E"/>
    <w:rsid w:val="005B63A2"/>
    <w:rsid w:val="005B689F"/>
    <w:rsid w:val="005C3699"/>
    <w:rsid w:val="005C381B"/>
    <w:rsid w:val="005C4AAE"/>
    <w:rsid w:val="005C6AE2"/>
    <w:rsid w:val="005C74FA"/>
    <w:rsid w:val="005D009A"/>
    <w:rsid w:val="005D13AC"/>
    <w:rsid w:val="005D25E0"/>
    <w:rsid w:val="005D34CC"/>
    <w:rsid w:val="005D48FF"/>
    <w:rsid w:val="005D5157"/>
    <w:rsid w:val="005D60F0"/>
    <w:rsid w:val="005D65F9"/>
    <w:rsid w:val="005D6753"/>
    <w:rsid w:val="005D7202"/>
    <w:rsid w:val="005D7D61"/>
    <w:rsid w:val="005E0E23"/>
    <w:rsid w:val="005E231E"/>
    <w:rsid w:val="005E2514"/>
    <w:rsid w:val="005E2886"/>
    <w:rsid w:val="005E38A2"/>
    <w:rsid w:val="005E39CA"/>
    <w:rsid w:val="005E4821"/>
    <w:rsid w:val="005E4E7D"/>
    <w:rsid w:val="005E5E23"/>
    <w:rsid w:val="005E686E"/>
    <w:rsid w:val="005F0AA7"/>
    <w:rsid w:val="005F1152"/>
    <w:rsid w:val="005F1265"/>
    <w:rsid w:val="005F24E7"/>
    <w:rsid w:val="005F3995"/>
    <w:rsid w:val="005F4484"/>
    <w:rsid w:val="005F55E1"/>
    <w:rsid w:val="005F6221"/>
    <w:rsid w:val="005F6E4C"/>
    <w:rsid w:val="005F78D8"/>
    <w:rsid w:val="006008CC"/>
    <w:rsid w:val="00601BB4"/>
    <w:rsid w:val="006036BA"/>
    <w:rsid w:val="0060403D"/>
    <w:rsid w:val="0060453E"/>
    <w:rsid w:val="006049C5"/>
    <w:rsid w:val="00605843"/>
    <w:rsid w:val="00606CA0"/>
    <w:rsid w:val="006077F9"/>
    <w:rsid w:val="00607D3F"/>
    <w:rsid w:val="00610E59"/>
    <w:rsid w:val="00612353"/>
    <w:rsid w:val="006129F2"/>
    <w:rsid w:val="0061353B"/>
    <w:rsid w:val="00614059"/>
    <w:rsid w:val="0061427C"/>
    <w:rsid w:val="0061543B"/>
    <w:rsid w:val="00616213"/>
    <w:rsid w:val="0061675B"/>
    <w:rsid w:val="00616CE7"/>
    <w:rsid w:val="00621497"/>
    <w:rsid w:val="00621DCD"/>
    <w:rsid w:val="00622C7A"/>
    <w:rsid w:val="006235EF"/>
    <w:rsid w:val="00624D84"/>
    <w:rsid w:val="00624E8A"/>
    <w:rsid w:val="00625866"/>
    <w:rsid w:val="00625CBD"/>
    <w:rsid w:val="00627A63"/>
    <w:rsid w:val="00627ECB"/>
    <w:rsid w:val="0063015A"/>
    <w:rsid w:val="006310F8"/>
    <w:rsid w:val="00632CA9"/>
    <w:rsid w:val="00632FC8"/>
    <w:rsid w:val="00633479"/>
    <w:rsid w:val="00635EF1"/>
    <w:rsid w:val="00636EEE"/>
    <w:rsid w:val="006372F6"/>
    <w:rsid w:val="00637B8D"/>
    <w:rsid w:val="00641399"/>
    <w:rsid w:val="00642F76"/>
    <w:rsid w:val="006441A7"/>
    <w:rsid w:val="00644FCB"/>
    <w:rsid w:val="00645F3F"/>
    <w:rsid w:val="006463C1"/>
    <w:rsid w:val="00650A18"/>
    <w:rsid w:val="006510B1"/>
    <w:rsid w:val="0065176E"/>
    <w:rsid w:val="00651D44"/>
    <w:rsid w:val="00652916"/>
    <w:rsid w:val="006541BE"/>
    <w:rsid w:val="006554B8"/>
    <w:rsid w:val="006561D2"/>
    <w:rsid w:val="0065645F"/>
    <w:rsid w:val="006619AE"/>
    <w:rsid w:val="00661D73"/>
    <w:rsid w:val="006623A0"/>
    <w:rsid w:val="00663536"/>
    <w:rsid w:val="0066357A"/>
    <w:rsid w:val="00663DB2"/>
    <w:rsid w:val="00664138"/>
    <w:rsid w:val="00665FD0"/>
    <w:rsid w:val="006672CE"/>
    <w:rsid w:val="00670809"/>
    <w:rsid w:val="00670A75"/>
    <w:rsid w:val="00670F52"/>
    <w:rsid w:val="006714AF"/>
    <w:rsid w:val="00672B44"/>
    <w:rsid w:val="00672E43"/>
    <w:rsid w:val="00674933"/>
    <w:rsid w:val="00675B6F"/>
    <w:rsid w:val="00680E62"/>
    <w:rsid w:val="0068273C"/>
    <w:rsid w:val="00685F5D"/>
    <w:rsid w:val="00685FE6"/>
    <w:rsid w:val="00690480"/>
    <w:rsid w:val="00690BD8"/>
    <w:rsid w:val="00690C95"/>
    <w:rsid w:val="006920DC"/>
    <w:rsid w:val="00692446"/>
    <w:rsid w:val="00692537"/>
    <w:rsid w:val="00693214"/>
    <w:rsid w:val="0069548E"/>
    <w:rsid w:val="0069681C"/>
    <w:rsid w:val="006A013B"/>
    <w:rsid w:val="006A2ED1"/>
    <w:rsid w:val="006A30F5"/>
    <w:rsid w:val="006A33BF"/>
    <w:rsid w:val="006A3DF1"/>
    <w:rsid w:val="006A4520"/>
    <w:rsid w:val="006A761A"/>
    <w:rsid w:val="006A782B"/>
    <w:rsid w:val="006B1119"/>
    <w:rsid w:val="006B2566"/>
    <w:rsid w:val="006B5216"/>
    <w:rsid w:val="006B6E64"/>
    <w:rsid w:val="006B74BC"/>
    <w:rsid w:val="006C0777"/>
    <w:rsid w:val="006C0A5F"/>
    <w:rsid w:val="006C27A5"/>
    <w:rsid w:val="006C40E2"/>
    <w:rsid w:val="006C4F92"/>
    <w:rsid w:val="006C6388"/>
    <w:rsid w:val="006C6947"/>
    <w:rsid w:val="006D0286"/>
    <w:rsid w:val="006D0A8D"/>
    <w:rsid w:val="006D1215"/>
    <w:rsid w:val="006D24DD"/>
    <w:rsid w:val="006D4664"/>
    <w:rsid w:val="006D4A04"/>
    <w:rsid w:val="006D4AE7"/>
    <w:rsid w:val="006D722A"/>
    <w:rsid w:val="006D76ED"/>
    <w:rsid w:val="006E0F19"/>
    <w:rsid w:val="006E15C2"/>
    <w:rsid w:val="006E1606"/>
    <w:rsid w:val="006E1F86"/>
    <w:rsid w:val="006E2346"/>
    <w:rsid w:val="006E3095"/>
    <w:rsid w:val="006E318C"/>
    <w:rsid w:val="006E3548"/>
    <w:rsid w:val="006E4992"/>
    <w:rsid w:val="006E560B"/>
    <w:rsid w:val="006E57BD"/>
    <w:rsid w:val="006E617C"/>
    <w:rsid w:val="006E7625"/>
    <w:rsid w:val="006E773C"/>
    <w:rsid w:val="006E7981"/>
    <w:rsid w:val="006F12CC"/>
    <w:rsid w:val="006F24EA"/>
    <w:rsid w:val="006F42FB"/>
    <w:rsid w:val="006F4557"/>
    <w:rsid w:val="006F5103"/>
    <w:rsid w:val="006F5736"/>
    <w:rsid w:val="006F5EC9"/>
    <w:rsid w:val="006F6223"/>
    <w:rsid w:val="006F7763"/>
    <w:rsid w:val="007007FB"/>
    <w:rsid w:val="00701729"/>
    <w:rsid w:val="00702648"/>
    <w:rsid w:val="00704A1A"/>
    <w:rsid w:val="00705398"/>
    <w:rsid w:val="00705BF3"/>
    <w:rsid w:val="00706CC3"/>
    <w:rsid w:val="00707268"/>
    <w:rsid w:val="007074C3"/>
    <w:rsid w:val="0070750D"/>
    <w:rsid w:val="00710BFC"/>
    <w:rsid w:val="0071127D"/>
    <w:rsid w:val="007130A0"/>
    <w:rsid w:val="007139D0"/>
    <w:rsid w:val="0071637F"/>
    <w:rsid w:val="00717D49"/>
    <w:rsid w:val="00717DAA"/>
    <w:rsid w:val="007202AE"/>
    <w:rsid w:val="007221EA"/>
    <w:rsid w:val="00722D7F"/>
    <w:rsid w:val="00723D1E"/>
    <w:rsid w:val="007248F1"/>
    <w:rsid w:val="00730180"/>
    <w:rsid w:val="0073085B"/>
    <w:rsid w:val="0073174D"/>
    <w:rsid w:val="00731BB6"/>
    <w:rsid w:val="00736262"/>
    <w:rsid w:val="007374A8"/>
    <w:rsid w:val="00740923"/>
    <w:rsid w:val="00742193"/>
    <w:rsid w:val="00742338"/>
    <w:rsid w:val="0074280C"/>
    <w:rsid w:val="00743CE4"/>
    <w:rsid w:val="00746C7C"/>
    <w:rsid w:val="00747F2D"/>
    <w:rsid w:val="00750163"/>
    <w:rsid w:val="007516AE"/>
    <w:rsid w:val="007539E1"/>
    <w:rsid w:val="007542F9"/>
    <w:rsid w:val="0075548F"/>
    <w:rsid w:val="00756142"/>
    <w:rsid w:val="00756604"/>
    <w:rsid w:val="00757183"/>
    <w:rsid w:val="007627C9"/>
    <w:rsid w:val="00764271"/>
    <w:rsid w:val="007661C8"/>
    <w:rsid w:val="00766505"/>
    <w:rsid w:val="007723B4"/>
    <w:rsid w:val="00773879"/>
    <w:rsid w:val="0077468E"/>
    <w:rsid w:val="00775CD3"/>
    <w:rsid w:val="0077723D"/>
    <w:rsid w:val="0077731C"/>
    <w:rsid w:val="007828F6"/>
    <w:rsid w:val="00782E15"/>
    <w:rsid w:val="00786460"/>
    <w:rsid w:val="007902B8"/>
    <w:rsid w:val="0079082A"/>
    <w:rsid w:val="00790980"/>
    <w:rsid w:val="00790A11"/>
    <w:rsid w:val="00791EEA"/>
    <w:rsid w:val="00792211"/>
    <w:rsid w:val="00792676"/>
    <w:rsid w:val="007935AC"/>
    <w:rsid w:val="007939DC"/>
    <w:rsid w:val="0079581E"/>
    <w:rsid w:val="00795E5E"/>
    <w:rsid w:val="00797F53"/>
    <w:rsid w:val="007A19AE"/>
    <w:rsid w:val="007A1B0F"/>
    <w:rsid w:val="007A2829"/>
    <w:rsid w:val="007A37DF"/>
    <w:rsid w:val="007A3919"/>
    <w:rsid w:val="007A3B6E"/>
    <w:rsid w:val="007A3F25"/>
    <w:rsid w:val="007A4276"/>
    <w:rsid w:val="007A42AD"/>
    <w:rsid w:val="007A436B"/>
    <w:rsid w:val="007A61EE"/>
    <w:rsid w:val="007A714E"/>
    <w:rsid w:val="007A7A0C"/>
    <w:rsid w:val="007B033E"/>
    <w:rsid w:val="007B0711"/>
    <w:rsid w:val="007B1481"/>
    <w:rsid w:val="007B2FDB"/>
    <w:rsid w:val="007B35EF"/>
    <w:rsid w:val="007B3FE1"/>
    <w:rsid w:val="007B5169"/>
    <w:rsid w:val="007B5C7A"/>
    <w:rsid w:val="007C271A"/>
    <w:rsid w:val="007C48A0"/>
    <w:rsid w:val="007C5044"/>
    <w:rsid w:val="007C7290"/>
    <w:rsid w:val="007D0518"/>
    <w:rsid w:val="007D05CB"/>
    <w:rsid w:val="007D1CE6"/>
    <w:rsid w:val="007D50A3"/>
    <w:rsid w:val="007D50BA"/>
    <w:rsid w:val="007D6FE7"/>
    <w:rsid w:val="007D75A0"/>
    <w:rsid w:val="007D75C9"/>
    <w:rsid w:val="007E17C2"/>
    <w:rsid w:val="007E1DAD"/>
    <w:rsid w:val="007E2761"/>
    <w:rsid w:val="007E3731"/>
    <w:rsid w:val="007E3EA6"/>
    <w:rsid w:val="007E52D2"/>
    <w:rsid w:val="007E7F3D"/>
    <w:rsid w:val="007F0FAA"/>
    <w:rsid w:val="007F50B8"/>
    <w:rsid w:val="007F62D6"/>
    <w:rsid w:val="00801085"/>
    <w:rsid w:val="00801E89"/>
    <w:rsid w:val="00802B68"/>
    <w:rsid w:val="00802CAC"/>
    <w:rsid w:val="00804955"/>
    <w:rsid w:val="00805AAC"/>
    <w:rsid w:val="00805BB8"/>
    <w:rsid w:val="008071FF"/>
    <w:rsid w:val="00807655"/>
    <w:rsid w:val="00807B76"/>
    <w:rsid w:val="008105A0"/>
    <w:rsid w:val="00812A07"/>
    <w:rsid w:val="00814247"/>
    <w:rsid w:val="00816B6C"/>
    <w:rsid w:val="00816DC9"/>
    <w:rsid w:val="00816DDA"/>
    <w:rsid w:val="0082149E"/>
    <w:rsid w:val="00821F59"/>
    <w:rsid w:val="00822FD1"/>
    <w:rsid w:val="00823D9D"/>
    <w:rsid w:val="0082446A"/>
    <w:rsid w:val="00825D35"/>
    <w:rsid w:val="00826A8D"/>
    <w:rsid w:val="00826BA1"/>
    <w:rsid w:val="00826C53"/>
    <w:rsid w:val="00827E86"/>
    <w:rsid w:val="008309F0"/>
    <w:rsid w:val="00832161"/>
    <w:rsid w:val="00834833"/>
    <w:rsid w:val="0083624B"/>
    <w:rsid w:val="0083687C"/>
    <w:rsid w:val="00842708"/>
    <w:rsid w:val="008432F0"/>
    <w:rsid w:val="00843A81"/>
    <w:rsid w:val="00843B06"/>
    <w:rsid w:val="008452A4"/>
    <w:rsid w:val="00845781"/>
    <w:rsid w:val="0084650B"/>
    <w:rsid w:val="00846948"/>
    <w:rsid w:val="00846F91"/>
    <w:rsid w:val="00850121"/>
    <w:rsid w:val="00851432"/>
    <w:rsid w:val="00851D37"/>
    <w:rsid w:val="00852A25"/>
    <w:rsid w:val="008546C9"/>
    <w:rsid w:val="008557DF"/>
    <w:rsid w:val="008567E2"/>
    <w:rsid w:val="00857069"/>
    <w:rsid w:val="00860FF4"/>
    <w:rsid w:val="008618F9"/>
    <w:rsid w:val="0086208F"/>
    <w:rsid w:val="00862C76"/>
    <w:rsid w:val="008638D3"/>
    <w:rsid w:val="00864096"/>
    <w:rsid w:val="00865535"/>
    <w:rsid w:val="0086692E"/>
    <w:rsid w:val="00866B83"/>
    <w:rsid w:val="0087111C"/>
    <w:rsid w:val="00871DE6"/>
    <w:rsid w:val="00872DC5"/>
    <w:rsid w:val="00873785"/>
    <w:rsid w:val="00873948"/>
    <w:rsid w:val="008743D3"/>
    <w:rsid w:val="008744D0"/>
    <w:rsid w:val="008746EA"/>
    <w:rsid w:val="00876701"/>
    <w:rsid w:val="008800CC"/>
    <w:rsid w:val="00880E6B"/>
    <w:rsid w:val="00881A86"/>
    <w:rsid w:val="00881A95"/>
    <w:rsid w:val="00881DD1"/>
    <w:rsid w:val="008839A7"/>
    <w:rsid w:val="00883C5E"/>
    <w:rsid w:val="00883EF2"/>
    <w:rsid w:val="00884A90"/>
    <w:rsid w:val="00890199"/>
    <w:rsid w:val="00890506"/>
    <w:rsid w:val="0089182E"/>
    <w:rsid w:val="008933C7"/>
    <w:rsid w:val="008939A7"/>
    <w:rsid w:val="008939C5"/>
    <w:rsid w:val="00893CD3"/>
    <w:rsid w:val="00894357"/>
    <w:rsid w:val="00894A81"/>
    <w:rsid w:val="008971A5"/>
    <w:rsid w:val="0089740A"/>
    <w:rsid w:val="008A18D0"/>
    <w:rsid w:val="008A289F"/>
    <w:rsid w:val="008A320D"/>
    <w:rsid w:val="008A5077"/>
    <w:rsid w:val="008B0048"/>
    <w:rsid w:val="008B1ED9"/>
    <w:rsid w:val="008B2986"/>
    <w:rsid w:val="008B315E"/>
    <w:rsid w:val="008B4326"/>
    <w:rsid w:val="008C07A7"/>
    <w:rsid w:val="008C09CF"/>
    <w:rsid w:val="008C1211"/>
    <w:rsid w:val="008C2467"/>
    <w:rsid w:val="008C35B5"/>
    <w:rsid w:val="008C3F7A"/>
    <w:rsid w:val="008C440A"/>
    <w:rsid w:val="008C628E"/>
    <w:rsid w:val="008C7334"/>
    <w:rsid w:val="008D077F"/>
    <w:rsid w:val="008D1E0A"/>
    <w:rsid w:val="008D386D"/>
    <w:rsid w:val="008D3F42"/>
    <w:rsid w:val="008D405E"/>
    <w:rsid w:val="008D449C"/>
    <w:rsid w:val="008D6E6C"/>
    <w:rsid w:val="008E03C6"/>
    <w:rsid w:val="008E075B"/>
    <w:rsid w:val="008E2F8C"/>
    <w:rsid w:val="008E3666"/>
    <w:rsid w:val="008E4DE9"/>
    <w:rsid w:val="008E55AF"/>
    <w:rsid w:val="008E6F10"/>
    <w:rsid w:val="008E7730"/>
    <w:rsid w:val="008F02F3"/>
    <w:rsid w:val="008F0C33"/>
    <w:rsid w:val="008F1259"/>
    <w:rsid w:val="008F1351"/>
    <w:rsid w:val="008F4BFE"/>
    <w:rsid w:val="008F5860"/>
    <w:rsid w:val="008F5C98"/>
    <w:rsid w:val="008F69DD"/>
    <w:rsid w:val="008F69FD"/>
    <w:rsid w:val="009003E3"/>
    <w:rsid w:val="00901387"/>
    <w:rsid w:val="00901738"/>
    <w:rsid w:val="00901789"/>
    <w:rsid w:val="00902279"/>
    <w:rsid w:val="009025EC"/>
    <w:rsid w:val="00902EBD"/>
    <w:rsid w:val="0090384A"/>
    <w:rsid w:val="00904CD6"/>
    <w:rsid w:val="009051CB"/>
    <w:rsid w:val="00905232"/>
    <w:rsid w:val="00907432"/>
    <w:rsid w:val="009074B3"/>
    <w:rsid w:val="00910221"/>
    <w:rsid w:val="00912EDC"/>
    <w:rsid w:val="0091306E"/>
    <w:rsid w:val="00913C7D"/>
    <w:rsid w:val="00913FA2"/>
    <w:rsid w:val="00914A44"/>
    <w:rsid w:val="00914D40"/>
    <w:rsid w:val="00914F17"/>
    <w:rsid w:val="00915494"/>
    <w:rsid w:val="00915C36"/>
    <w:rsid w:val="009163BF"/>
    <w:rsid w:val="00917149"/>
    <w:rsid w:val="00920443"/>
    <w:rsid w:val="00921960"/>
    <w:rsid w:val="009221CF"/>
    <w:rsid w:val="00922ACA"/>
    <w:rsid w:val="00922B54"/>
    <w:rsid w:val="009233B7"/>
    <w:rsid w:val="00923680"/>
    <w:rsid w:val="00923F30"/>
    <w:rsid w:val="00924782"/>
    <w:rsid w:val="009249FC"/>
    <w:rsid w:val="00931D2C"/>
    <w:rsid w:val="00932848"/>
    <w:rsid w:val="00932E57"/>
    <w:rsid w:val="00933802"/>
    <w:rsid w:val="00934783"/>
    <w:rsid w:val="00936066"/>
    <w:rsid w:val="009375EF"/>
    <w:rsid w:val="00937CA4"/>
    <w:rsid w:val="00940A10"/>
    <w:rsid w:val="00940A7C"/>
    <w:rsid w:val="00941C56"/>
    <w:rsid w:val="00942C7E"/>
    <w:rsid w:val="00944DB0"/>
    <w:rsid w:val="00944ECD"/>
    <w:rsid w:val="009457AB"/>
    <w:rsid w:val="009547CD"/>
    <w:rsid w:val="00955025"/>
    <w:rsid w:val="009552C7"/>
    <w:rsid w:val="0095610E"/>
    <w:rsid w:val="00956D5B"/>
    <w:rsid w:val="00957C87"/>
    <w:rsid w:val="00960284"/>
    <w:rsid w:val="009602A1"/>
    <w:rsid w:val="00960CED"/>
    <w:rsid w:val="00963682"/>
    <w:rsid w:val="00965CF5"/>
    <w:rsid w:val="00967F2A"/>
    <w:rsid w:val="00972E92"/>
    <w:rsid w:val="009735F9"/>
    <w:rsid w:val="00973969"/>
    <w:rsid w:val="00973A4E"/>
    <w:rsid w:val="00973DE6"/>
    <w:rsid w:val="0097528B"/>
    <w:rsid w:val="00975BD3"/>
    <w:rsid w:val="00976AFD"/>
    <w:rsid w:val="00976B68"/>
    <w:rsid w:val="009775A7"/>
    <w:rsid w:val="00981D26"/>
    <w:rsid w:val="00981F8A"/>
    <w:rsid w:val="009823F2"/>
    <w:rsid w:val="00982E6E"/>
    <w:rsid w:val="00983162"/>
    <w:rsid w:val="0098347A"/>
    <w:rsid w:val="0098487C"/>
    <w:rsid w:val="00986984"/>
    <w:rsid w:val="009869E9"/>
    <w:rsid w:val="0099103E"/>
    <w:rsid w:val="00991640"/>
    <w:rsid w:val="00991DC8"/>
    <w:rsid w:val="009926AE"/>
    <w:rsid w:val="009929D8"/>
    <w:rsid w:val="00993A52"/>
    <w:rsid w:val="009949B1"/>
    <w:rsid w:val="00995CA9"/>
    <w:rsid w:val="00996AFA"/>
    <w:rsid w:val="00996F8B"/>
    <w:rsid w:val="0099723B"/>
    <w:rsid w:val="00997776"/>
    <w:rsid w:val="00997C26"/>
    <w:rsid w:val="009A0023"/>
    <w:rsid w:val="009A0586"/>
    <w:rsid w:val="009A070E"/>
    <w:rsid w:val="009A1AA2"/>
    <w:rsid w:val="009A2A41"/>
    <w:rsid w:val="009A3035"/>
    <w:rsid w:val="009A3B69"/>
    <w:rsid w:val="009A3BFF"/>
    <w:rsid w:val="009A410F"/>
    <w:rsid w:val="009A5162"/>
    <w:rsid w:val="009A5BE3"/>
    <w:rsid w:val="009A656D"/>
    <w:rsid w:val="009A74E1"/>
    <w:rsid w:val="009B122C"/>
    <w:rsid w:val="009B185A"/>
    <w:rsid w:val="009B2539"/>
    <w:rsid w:val="009B2DC4"/>
    <w:rsid w:val="009B3005"/>
    <w:rsid w:val="009B4A99"/>
    <w:rsid w:val="009B69A3"/>
    <w:rsid w:val="009B6E74"/>
    <w:rsid w:val="009B793A"/>
    <w:rsid w:val="009C16D4"/>
    <w:rsid w:val="009C1ABC"/>
    <w:rsid w:val="009C2171"/>
    <w:rsid w:val="009C255D"/>
    <w:rsid w:val="009C32B7"/>
    <w:rsid w:val="009C4CDE"/>
    <w:rsid w:val="009C6848"/>
    <w:rsid w:val="009C6FFB"/>
    <w:rsid w:val="009C7490"/>
    <w:rsid w:val="009C7E15"/>
    <w:rsid w:val="009D05A7"/>
    <w:rsid w:val="009D172E"/>
    <w:rsid w:val="009D1FC3"/>
    <w:rsid w:val="009D2247"/>
    <w:rsid w:val="009D338B"/>
    <w:rsid w:val="009D36CC"/>
    <w:rsid w:val="009D5584"/>
    <w:rsid w:val="009E002E"/>
    <w:rsid w:val="009E0220"/>
    <w:rsid w:val="009E0D66"/>
    <w:rsid w:val="009E0F58"/>
    <w:rsid w:val="009E1D18"/>
    <w:rsid w:val="009E26CA"/>
    <w:rsid w:val="009E481D"/>
    <w:rsid w:val="009E51F5"/>
    <w:rsid w:val="009E594D"/>
    <w:rsid w:val="009E597C"/>
    <w:rsid w:val="009E59A2"/>
    <w:rsid w:val="009E71ED"/>
    <w:rsid w:val="009E77A0"/>
    <w:rsid w:val="009F034C"/>
    <w:rsid w:val="009F081B"/>
    <w:rsid w:val="009F0B83"/>
    <w:rsid w:val="009F1EED"/>
    <w:rsid w:val="009F42C4"/>
    <w:rsid w:val="009F63BE"/>
    <w:rsid w:val="009F6657"/>
    <w:rsid w:val="009F68D3"/>
    <w:rsid w:val="009F7DF6"/>
    <w:rsid w:val="00A0265B"/>
    <w:rsid w:val="00A02697"/>
    <w:rsid w:val="00A047D6"/>
    <w:rsid w:val="00A04A93"/>
    <w:rsid w:val="00A04CAA"/>
    <w:rsid w:val="00A05027"/>
    <w:rsid w:val="00A06500"/>
    <w:rsid w:val="00A07A93"/>
    <w:rsid w:val="00A10B79"/>
    <w:rsid w:val="00A1192C"/>
    <w:rsid w:val="00A11B1C"/>
    <w:rsid w:val="00A11EF6"/>
    <w:rsid w:val="00A1273D"/>
    <w:rsid w:val="00A130A7"/>
    <w:rsid w:val="00A13637"/>
    <w:rsid w:val="00A1388C"/>
    <w:rsid w:val="00A140BF"/>
    <w:rsid w:val="00A14179"/>
    <w:rsid w:val="00A15C33"/>
    <w:rsid w:val="00A16325"/>
    <w:rsid w:val="00A16383"/>
    <w:rsid w:val="00A17CCB"/>
    <w:rsid w:val="00A201E5"/>
    <w:rsid w:val="00A22E89"/>
    <w:rsid w:val="00A23219"/>
    <w:rsid w:val="00A23E06"/>
    <w:rsid w:val="00A24419"/>
    <w:rsid w:val="00A2652B"/>
    <w:rsid w:val="00A26CE8"/>
    <w:rsid w:val="00A26E5D"/>
    <w:rsid w:val="00A30DFB"/>
    <w:rsid w:val="00A3169B"/>
    <w:rsid w:val="00A31B80"/>
    <w:rsid w:val="00A34F66"/>
    <w:rsid w:val="00A35392"/>
    <w:rsid w:val="00A35430"/>
    <w:rsid w:val="00A3583C"/>
    <w:rsid w:val="00A369BE"/>
    <w:rsid w:val="00A36D9A"/>
    <w:rsid w:val="00A37488"/>
    <w:rsid w:val="00A37609"/>
    <w:rsid w:val="00A409E8"/>
    <w:rsid w:val="00A43B3C"/>
    <w:rsid w:val="00A4426D"/>
    <w:rsid w:val="00A442D6"/>
    <w:rsid w:val="00A45FF8"/>
    <w:rsid w:val="00A50968"/>
    <w:rsid w:val="00A51105"/>
    <w:rsid w:val="00A5187E"/>
    <w:rsid w:val="00A52678"/>
    <w:rsid w:val="00A52FDD"/>
    <w:rsid w:val="00A53152"/>
    <w:rsid w:val="00A541B5"/>
    <w:rsid w:val="00A55DA3"/>
    <w:rsid w:val="00A57284"/>
    <w:rsid w:val="00A57D81"/>
    <w:rsid w:val="00A57E29"/>
    <w:rsid w:val="00A60C9D"/>
    <w:rsid w:val="00A61EE5"/>
    <w:rsid w:val="00A62543"/>
    <w:rsid w:val="00A643C1"/>
    <w:rsid w:val="00A649D4"/>
    <w:rsid w:val="00A64FD8"/>
    <w:rsid w:val="00A656F6"/>
    <w:rsid w:val="00A66B86"/>
    <w:rsid w:val="00A67B48"/>
    <w:rsid w:val="00A701E9"/>
    <w:rsid w:val="00A71090"/>
    <w:rsid w:val="00A71272"/>
    <w:rsid w:val="00A714AE"/>
    <w:rsid w:val="00A73701"/>
    <w:rsid w:val="00A73C0C"/>
    <w:rsid w:val="00A7481F"/>
    <w:rsid w:val="00A755AF"/>
    <w:rsid w:val="00A7614C"/>
    <w:rsid w:val="00A775D0"/>
    <w:rsid w:val="00A77946"/>
    <w:rsid w:val="00A77C07"/>
    <w:rsid w:val="00A77D0C"/>
    <w:rsid w:val="00A77EE4"/>
    <w:rsid w:val="00A805E8"/>
    <w:rsid w:val="00A81286"/>
    <w:rsid w:val="00A8272E"/>
    <w:rsid w:val="00A82ADD"/>
    <w:rsid w:val="00A82E45"/>
    <w:rsid w:val="00A85D85"/>
    <w:rsid w:val="00A864D3"/>
    <w:rsid w:val="00A873E2"/>
    <w:rsid w:val="00A87736"/>
    <w:rsid w:val="00A9109F"/>
    <w:rsid w:val="00A9128C"/>
    <w:rsid w:val="00A9367C"/>
    <w:rsid w:val="00A95715"/>
    <w:rsid w:val="00A9627E"/>
    <w:rsid w:val="00A9682D"/>
    <w:rsid w:val="00A97154"/>
    <w:rsid w:val="00AA5AF0"/>
    <w:rsid w:val="00AA687E"/>
    <w:rsid w:val="00AA6C8B"/>
    <w:rsid w:val="00AA6EF8"/>
    <w:rsid w:val="00AB39BA"/>
    <w:rsid w:val="00AB6695"/>
    <w:rsid w:val="00AB792E"/>
    <w:rsid w:val="00AC1A41"/>
    <w:rsid w:val="00AC33AF"/>
    <w:rsid w:val="00AC37C0"/>
    <w:rsid w:val="00AC3C48"/>
    <w:rsid w:val="00AC3F30"/>
    <w:rsid w:val="00AC3FB4"/>
    <w:rsid w:val="00AC62BC"/>
    <w:rsid w:val="00AD333B"/>
    <w:rsid w:val="00AD4C5C"/>
    <w:rsid w:val="00AD50BF"/>
    <w:rsid w:val="00AD6014"/>
    <w:rsid w:val="00AD655B"/>
    <w:rsid w:val="00AD66DA"/>
    <w:rsid w:val="00AD6A7C"/>
    <w:rsid w:val="00AE0F1A"/>
    <w:rsid w:val="00AE1429"/>
    <w:rsid w:val="00AE2353"/>
    <w:rsid w:val="00AE2E1B"/>
    <w:rsid w:val="00AE380D"/>
    <w:rsid w:val="00AE42C3"/>
    <w:rsid w:val="00AE742B"/>
    <w:rsid w:val="00AE78D9"/>
    <w:rsid w:val="00AF0B20"/>
    <w:rsid w:val="00AF1832"/>
    <w:rsid w:val="00AF1AD4"/>
    <w:rsid w:val="00AF1C4C"/>
    <w:rsid w:val="00AF22D7"/>
    <w:rsid w:val="00AF27C4"/>
    <w:rsid w:val="00AF29C7"/>
    <w:rsid w:val="00AF3266"/>
    <w:rsid w:val="00AF33CB"/>
    <w:rsid w:val="00AF37F8"/>
    <w:rsid w:val="00AF3F32"/>
    <w:rsid w:val="00AF41CC"/>
    <w:rsid w:val="00AF4395"/>
    <w:rsid w:val="00AF56AE"/>
    <w:rsid w:val="00AF5C0A"/>
    <w:rsid w:val="00AF61AB"/>
    <w:rsid w:val="00AF65DA"/>
    <w:rsid w:val="00AF70D0"/>
    <w:rsid w:val="00B010A1"/>
    <w:rsid w:val="00B03989"/>
    <w:rsid w:val="00B0438D"/>
    <w:rsid w:val="00B043F5"/>
    <w:rsid w:val="00B0478F"/>
    <w:rsid w:val="00B071DF"/>
    <w:rsid w:val="00B07971"/>
    <w:rsid w:val="00B07B2C"/>
    <w:rsid w:val="00B12754"/>
    <w:rsid w:val="00B12C80"/>
    <w:rsid w:val="00B13911"/>
    <w:rsid w:val="00B13F18"/>
    <w:rsid w:val="00B14DAE"/>
    <w:rsid w:val="00B151A9"/>
    <w:rsid w:val="00B15208"/>
    <w:rsid w:val="00B20620"/>
    <w:rsid w:val="00B21845"/>
    <w:rsid w:val="00B21871"/>
    <w:rsid w:val="00B21BEC"/>
    <w:rsid w:val="00B228DE"/>
    <w:rsid w:val="00B22DFD"/>
    <w:rsid w:val="00B23BF9"/>
    <w:rsid w:val="00B23C72"/>
    <w:rsid w:val="00B24664"/>
    <w:rsid w:val="00B2477A"/>
    <w:rsid w:val="00B252E1"/>
    <w:rsid w:val="00B25395"/>
    <w:rsid w:val="00B25FAC"/>
    <w:rsid w:val="00B26258"/>
    <w:rsid w:val="00B268A1"/>
    <w:rsid w:val="00B2769F"/>
    <w:rsid w:val="00B30766"/>
    <w:rsid w:val="00B31A85"/>
    <w:rsid w:val="00B32213"/>
    <w:rsid w:val="00B3402D"/>
    <w:rsid w:val="00B34836"/>
    <w:rsid w:val="00B34EB0"/>
    <w:rsid w:val="00B36707"/>
    <w:rsid w:val="00B3677F"/>
    <w:rsid w:val="00B376AA"/>
    <w:rsid w:val="00B37899"/>
    <w:rsid w:val="00B37C1F"/>
    <w:rsid w:val="00B37E82"/>
    <w:rsid w:val="00B41202"/>
    <w:rsid w:val="00B41501"/>
    <w:rsid w:val="00B4288B"/>
    <w:rsid w:val="00B43E79"/>
    <w:rsid w:val="00B450E5"/>
    <w:rsid w:val="00B45CC2"/>
    <w:rsid w:val="00B460EF"/>
    <w:rsid w:val="00B4713C"/>
    <w:rsid w:val="00B47ECE"/>
    <w:rsid w:val="00B5009D"/>
    <w:rsid w:val="00B50304"/>
    <w:rsid w:val="00B52215"/>
    <w:rsid w:val="00B5262A"/>
    <w:rsid w:val="00B53497"/>
    <w:rsid w:val="00B53535"/>
    <w:rsid w:val="00B541EE"/>
    <w:rsid w:val="00B5489C"/>
    <w:rsid w:val="00B567DD"/>
    <w:rsid w:val="00B572BE"/>
    <w:rsid w:val="00B60EFB"/>
    <w:rsid w:val="00B61636"/>
    <w:rsid w:val="00B635C1"/>
    <w:rsid w:val="00B64D92"/>
    <w:rsid w:val="00B64F33"/>
    <w:rsid w:val="00B65410"/>
    <w:rsid w:val="00B6655E"/>
    <w:rsid w:val="00B67796"/>
    <w:rsid w:val="00B70618"/>
    <w:rsid w:val="00B7422C"/>
    <w:rsid w:val="00B74319"/>
    <w:rsid w:val="00B751CB"/>
    <w:rsid w:val="00B75292"/>
    <w:rsid w:val="00B75543"/>
    <w:rsid w:val="00B76293"/>
    <w:rsid w:val="00B77D19"/>
    <w:rsid w:val="00B814FA"/>
    <w:rsid w:val="00B815A8"/>
    <w:rsid w:val="00B817AE"/>
    <w:rsid w:val="00B82E1E"/>
    <w:rsid w:val="00B83881"/>
    <w:rsid w:val="00B84567"/>
    <w:rsid w:val="00B845C1"/>
    <w:rsid w:val="00B84EDA"/>
    <w:rsid w:val="00B85022"/>
    <w:rsid w:val="00B85A20"/>
    <w:rsid w:val="00B8766D"/>
    <w:rsid w:val="00B87DD7"/>
    <w:rsid w:val="00B90048"/>
    <w:rsid w:val="00B90123"/>
    <w:rsid w:val="00B90619"/>
    <w:rsid w:val="00B907CE"/>
    <w:rsid w:val="00B90E2C"/>
    <w:rsid w:val="00B92501"/>
    <w:rsid w:val="00B92821"/>
    <w:rsid w:val="00B93393"/>
    <w:rsid w:val="00B93C10"/>
    <w:rsid w:val="00B93FC6"/>
    <w:rsid w:val="00B965CB"/>
    <w:rsid w:val="00BA049C"/>
    <w:rsid w:val="00BA29E7"/>
    <w:rsid w:val="00BA443B"/>
    <w:rsid w:val="00BA4715"/>
    <w:rsid w:val="00BA4FBB"/>
    <w:rsid w:val="00BA6115"/>
    <w:rsid w:val="00BA6A44"/>
    <w:rsid w:val="00BA70D6"/>
    <w:rsid w:val="00BA739F"/>
    <w:rsid w:val="00BB0D96"/>
    <w:rsid w:val="00BB3433"/>
    <w:rsid w:val="00BB4BD5"/>
    <w:rsid w:val="00BB4CEA"/>
    <w:rsid w:val="00BB554A"/>
    <w:rsid w:val="00BB5A3B"/>
    <w:rsid w:val="00BB6CFB"/>
    <w:rsid w:val="00BC079F"/>
    <w:rsid w:val="00BC0FF5"/>
    <w:rsid w:val="00BC10D1"/>
    <w:rsid w:val="00BC16E0"/>
    <w:rsid w:val="00BC24AE"/>
    <w:rsid w:val="00BD0701"/>
    <w:rsid w:val="00BD172C"/>
    <w:rsid w:val="00BD29BA"/>
    <w:rsid w:val="00BD65D1"/>
    <w:rsid w:val="00BD68BB"/>
    <w:rsid w:val="00BD68BD"/>
    <w:rsid w:val="00BE0D81"/>
    <w:rsid w:val="00BE105C"/>
    <w:rsid w:val="00BE281C"/>
    <w:rsid w:val="00BE2DEC"/>
    <w:rsid w:val="00BE31FC"/>
    <w:rsid w:val="00BE7002"/>
    <w:rsid w:val="00BE7675"/>
    <w:rsid w:val="00BF0163"/>
    <w:rsid w:val="00BF23D8"/>
    <w:rsid w:val="00BF3374"/>
    <w:rsid w:val="00BF3FBB"/>
    <w:rsid w:val="00BF414A"/>
    <w:rsid w:val="00BF4357"/>
    <w:rsid w:val="00BF4865"/>
    <w:rsid w:val="00BF4FF2"/>
    <w:rsid w:val="00BF59B6"/>
    <w:rsid w:val="00BF6218"/>
    <w:rsid w:val="00BF6220"/>
    <w:rsid w:val="00BF657C"/>
    <w:rsid w:val="00BF73DA"/>
    <w:rsid w:val="00BF782C"/>
    <w:rsid w:val="00C02189"/>
    <w:rsid w:val="00C023F3"/>
    <w:rsid w:val="00C026AB"/>
    <w:rsid w:val="00C033DB"/>
    <w:rsid w:val="00C034EB"/>
    <w:rsid w:val="00C03DB6"/>
    <w:rsid w:val="00C04E83"/>
    <w:rsid w:val="00C057C1"/>
    <w:rsid w:val="00C10227"/>
    <w:rsid w:val="00C105F1"/>
    <w:rsid w:val="00C10F47"/>
    <w:rsid w:val="00C15348"/>
    <w:rsid w:val="00C15D0C"/>
    <w:rsid w:val="00C1663F"/>
    <w:rsid w:val="00C16A8E"/>
    <w:rsid w:val="00C16D51"/>
    <w:rsid w:val="00C205E1"/>
    <w:rsid w:val="00C2128E"/>
    <w:rsid w:val="00C22E73"/>
    <w:rsid w:val="00C23CF4"/>
    <w:rsid w:val="00C253EC"/>
    <w:rsid w:val="00C25BD9"/>
    <w:rsid w:val="00C26AF6"/>
    <w:rsid w:val="00C26C7C"/>
    <w:rsid w:val="00C30125"/>
    <w:rsid w:val="00C306A3"/>
    <w:rsid w:val="00C30E9C"/>
    <w:rsid w:val="00C310AE"/>
    <w:rsid w:val="00C314B8"/>
    <w:rsid w:val="00C3279C"/>
    <w:rsid w:val="00C336AA"/>
    <w:rsid w:val="00C354E6"/>
    <w:rsid w:val="00C36732"/>
    <w:rsid w:val="00C36861"/>
    <w:rsid w:val="00C376D4"/>
    <w:rsid w:val="00C37945"/>
    <w:rsid w:val="00C42A5D"/>
    <w:rsid w:val="00C4341F"/>
    <w:rsid w:val="00C44565"/>
    <w:rsid w:val="00C448F5"/>
    <w:rsid w:val="00C46058"/>
    <w:rsid w:val="00C47B75"/>
    <w:rsid w:val="00C50E17"/>
    <w:rsid w:val="00C5100D"/>
    <w:rsid w:val="00C51D43"/>
    <w:rsid w:val="00C521F6"/>
    <w:rsid w:val="00C52351"/>
    <w:rsid w:val="00C53EB7"/>
    <w:rsid w:val="00C55699"/>
    <w:rsid w:val="00C55A08"/>
    <w:rsid w:val="00C5743A"/>
    <w:rsid w:val="00C57541"/>
    <w:rsid w:val="00C57A55"/>
    <w:rsid w:val="00C57E0C"/>
    <w:rsid w:val="00C57E73"/>
    <w:rsid w:val="00C57F38"/>
    <w:rsid w:val="00C6054C"/>
    <w:rsid w:val="00C60C18"/>
    <w:rsid w:val="00C6152A"/>
    <w:rsid w:val="00C616A0"/>
    <w:rsid w:val="00C619FF"/>
    <w:rsid w:val="00C625F8"/>
    <w:rsid w:val="00C62C39"/>
    <w:rsid w:val="00C6367A"/>
    <w:rsid w:val="00C64216"/>
    <w:rsid w:val="00C65C50"/>
    <w:rsid w:val="00C67471"/>
    <w:rsid w:val="00C70D3B"/>
    <w:rsid w:val="00C71EFA"/>
    <w:rsid w:val="00C71FB3"/>
    <w:rsid w:val="00C72607"/>
    <w:rsid w:val="00C72F73"/>
    <w:rsid w:val="00C73695"/>
    <w:rsid w:val="00C73F62"/>
    <w:rsid w:val="00C74D79"/>
    <w:rsid w:val="00C75985"/>
    <w:rsid w:val="00C76919"/>
    <w:rsid w:val="00C76E2D"/>
    <w:rsid w:val="00C802AA"/>
    <w:rsid w:val="00C80494"/>
    <w:rsid w:val="00C81737"/>
    <w:rsid w:val="00C82EF1"/>
    <w:rsid w:val="00C83059"/>
    <w:rsid w:val="00C838B6"/>
    <w:rsid w:val="00C83C98"/>
    <w:rsid w:val="00C84D3A"/>
    <w:rsid w:val="00C854B7"/>
    <w:rsid w:val="00C856CF"/>
    <w:rsid w:val="00C85A32"/>
    <w:rsid w:val="00C85AFB"/>
    <w:rsid w:val="00C8758A"/>
    <w:rsid w:val="00C902FA"/>
    <w:rsid w:val="00C910CE"/>
    <w:rsid w:val="00C923E8"/>
    <w:rsid w:val="00C92611"/>
    <w:rsid w:val="00C94369"/>
    <w:rsid w:val="00C94AD9"/>
    <w:rsid w:val="00C94FA9"/>
    <w:rsid w:val="00C951F3"/>
    <w:rsid w:val="00C95763"/>
    <w:rsid w:val="00C95890"/>
    <w:rsid w:val="00C967EF"/>
    <w:rsid w:val="00CA0955"/>
    <w:rsid w:val="00CA20C8"/>
    <w:rsid w:val="00CA3BAA"/>
    <w:rsid w:val="00CA62E1"/>
    <w:rsid w:val="00CA74BC"/>
    <w:rsid w:val="00CB0E3C"/>
    <w:rsid w:val="00CB1057"/>
    <w:rsid w:val="00CB1E78"/>
    <w:rsid w:val="00CB3793"/>
    <w:rsid w:val="00CB4F5A"/>
    <w:rsid w:val="00CB5DFA"/>
    <w:rsid w:val="00CB6AF2"/>
    <w:rsid w:val="00CC137D"/>
    <w:rsid w:val="00CC143B"/>
    <w:rsid w:val="00CC15D1"/>
    <w:rsid w:val="00CC1AFD"/>
    <w:rsid w:val="00CC277D"/>
    <w:rsid w:val="00CC2A4D"/>
    <w:rsid w:val="00CC3252"/>
    <w:rsid w:val="00CC3A56"/>
    <w:rsid w:val="00CC3C35"/>
    <w:rsid w:val="00CC3EB8"/>
    <w:rsid w:val="00CC5790"/>
    <w:rsid w:val="00CC5FC7"/>
    <w:rsid w:val="00CC609C"/>
    <w:rsid w:val="00CC63DE"/>
    <w:rsid w:val="00CC6745"/>
    <w:rsid w:val="00CC71AC"/>
    <w:rsid w:val="00CD0816"/>
    <w:rsid w:val="00CD1021"/>
    <w:rsid w:val="00CD32C8"/>
    <w:rsid w:val="00CD38F4"/>
    <w:rsid w:val="00CD3D78"/>
    <w:rsid w:val="00CD5203"/>
    <w:rsid w:val="00CD5A46"/>
    <w:rsid w:val="00CD6501"/>
    <w:rsid w:val="00CD6AA8"/>
    <w:rsid w:val="00CD72DB"/>
    <w:rsid w:val="00CD73FC"/>
    <w:rsid w:val="00CE1179"/>
    <w:rsid w:val="00CE12A0"/>
    <w:rsid w:val="00CE6F98"/>
    <w:rsid w:val="00CE7F0F"/>
    <w:rsid w:val="00CF092E"/>
    <w:rsid w:val="00CF21E5"/>
    <w:rsid w:val="00CF26A6"/>
    <w:rsid w:val="00CF27DC"/>
    <w:rsid w:val="00CF2AA3"/>
    <w:rsid w:val="00CF2E8C"/>
    <w:rsid w:val="00CF39E2"/>
    <w:rsid w:val="00CF653E"/>
    <w:rsid w:val="00CF6F4F"/>
    <w:rsid w:val="00CF7664"/>
    <w:rsid w:val="00CF7A62"/>
    <w:rsid w:val="00CF7D3E"/>
    <w:rsid w:val="00D0033B"/>
    <w:rsid w:val="00D01A0C"/>
    <w:rsid w:val="00D023B5"/>
    <w:rsid w:val="00D04867"/>
    <w:rsid w:val="00D05BE7"/>
    <w:rsid w:val="00D0701D"/>
    <w:rsid w:val="00D12019"/>
    <w:rsid w:val="00D12B44"/>
    <w:rsid w:val="00D12B52"/>
    <w:rsid w:val="00D13DE8"/>
    <w:rsid w:val="00D15292"/>
    <w:rsid w:val="00D15D17"/>
    <w:rsid w:val="00D16C83"/>
    <w:rsid w:val="00D16D16"/>
    <w:rsid w:val="00D170C5"/>
    <w:rsid w:val="00D17896"/>
    <w:rsid w:val="00D20AA2"/>
    <w:rsid w:val="00D21CF3"/>
    <w:rsid w:val="00D22D25"/>
    <w:rsid w:val="00D23852"/>
    <w:rsid w:val="00D241E8"/>
    <w:rsid w:val="00D24FCF"/>
    <w:rsid w:val="00D30346"/>
    <w:rsid w:val="00D30DBE"/>
    <w:rsid w:val="00D32406"/>
    <w:rsid w:val="00D33825"/>
    <w:rsid w:val="00D34B16"/>
    <w:rsid w:val="00D35F4F"/>
    <w:rsid w:val="00D37766"/>
    <w:rsid w:val="00D42B8D"/>
    <w:rsid w:val="00D4438E"/>
    <w:rsid w:val="00D455F5"/>
    <w:rsid w:val="00D45C03"/>
    <w:rsid w:val="00D45F1D"/>
    <w:rsid w:val="00D46CC7"/>
    <w:rsid w:val="00D46F6C"/>
    <w:rsid w:val="00D523A4"/>
    <w:rsid w:val="00D5282A"/>
    <w:rsid w:val="00D52C19"/>
    <w:rsid w:val="00D53C4A"/>
    <w:rsid w:val="00D54AE8"/>
    <w:rsid w:val="00D54B92"/>
    <w:rsid w:val="00D55616"/>
    <w:rsid w:val="00D56853"/>
    <w:rsid w:val="00D5685F"/>
    <w:rsid w:val="00D56DC8"/>
    <w:rsid w:val="00D577DC"/>
    <w:rsid w:val="00D57A60"/>
    <w:rsid w:val="00D609B0"/>
    <w:rsid w:val="00D63126"/>
    <w:rsid w:val="00D6352E"/>
    <w:rsid w:val="00D63FEB"/>
    <w:rsid w:val="00D640AF"/>
    <w:rsid w:val="00D64482"/>
    <w:rsid w:val="00D64FBE"/>
    <w:rsid w:val="00D65132"/>
    <w:rsid w:val="00D65EB7"/>
    <w:rsid w:val="00D65FE0"/>
    <w:rsid w:val="00D663CC"/>
    <w:rsid w:val="00D66F00"/>
    <w:rsid w:val="00D66F1F"/>
    <w:rsid w:val="00D67105"/>
    <w:rsid w:val="00D673AC"/>
    <w:rsid w:val="00D67DD6"/>
    <w:rsid w:val="00D707EF"/>
    <w:rsid w:val="00D70CCE"/>
    <w:rsid w:val="00D713CD"/>
    <w:rsid w:val="00D71607"/>
    <w:rsid w:val="00D7177A"/>
    <w:rsid w:val="00D719D0"/>
    <w:rsid w:val="00D71FC6"/>
    <w:rsid w:val="00D72B57"/>
    <w:rsid w:val="00D72BF7"/>
    <w:rsid w:val="00D72E5F"/>
    <w:rsid w:val="00D8060F"/>
    <w:rsid w:val="00D80CB8"/>
    <w:rsid w:val="00D821A1"/>
    <w:rsid w:val="00D82722"/>
    <w:rsid w:val="00D835D3"/>
    <w:rsid w:val="00D85051"/>
    <w:rsid w:val="00D86B10"/>
    <w:rsid w:val="00D9032B"/>
    <w:rsid w:val="00D90B8F"/>
    <w:rsid w:val="00D92470"/>
    <w:rsid w:val="00D939A2"/>
    <w:rsid w:val="00D93CA2"/>
    <w:rsid w:val="00D968A2"/>
    <w:rsid w:val="00D973A3"/>
    <w:rsid w:val="00D97635"/>
    <w:rsid w:val="00DA1686"/>
    <w:rsid w:val="00DA1A53"/>
    <w:rsid w:val="00DA4C27"/>
    <w:rsid w:val="00DA539E"/>
    <w:rsid w:val="00DA57C4"/>
    <w:rsid w:val="00DA60B0"/>
    <w:rsid w:val="00DA60D1"/>
    <w:rsid w:val="00DA6E17"/>
    <w:rsid w:val="00DA6FCB"/>
    <w:rsid w:val="00DA7136"/>
    <w:rsid w:val="00DB1372"/>
    <w:rsid w:val="00DB1D1B"/>
    <w:rsid w:val="00DB3439"/>
    <w:rsid w:val="00DB4056"/>
    <w:rsid w:val="00DB42DC"/>
    <w:rsid w:val="00DB4484"/>
    <w:rsid w:val="00DB54B5"/>
    <w:rsid w:val="00DB5A5B"/>
    <w:rsid w:val="00DB6E24"/>
    <w:rsid w:val="00DB7509"/>
    <w:rsid w:val="00DB7519"/>
    <w:rsid w:val="00DC19CF"/>
    <w:rsid w:val="00DC23F4"/>
    <w:rsid w:val="00DC2536"/>
    <w:rsid w:val="00DD126F"/>
    <w:rsid w:val="00DD2E47"/>
    <w:rsid w:val="00DD4DAC"/>
    <w:rsid w:val="00DD501C"/>
    <w:rsid w:val="00DD5C6F"/>
    <w:rsid w:val="00DD7E93"/>
    <w:rsid w:val="00DE03B7"/>
    <w:rsid w:val="00DE09E0"/>
    <w:rsid w:val="00DE1493"/>
    <w:rsid w:val="00DE2663"/>
    <w:rsid w:val="00DE285D"/>
    <w:rsid w:val="00DE2FF9"/>
    <w:rsid w:val="00DE38B7"/>
    <w:rsid w:val="00DE44B9"/>
    <w:rsid w:val="00DE73E1"/>
    <w:rsid w:val="00DF0A84"/>
    <w:rsid w:val="00DF15F7"/>
    <w:rsid w:val="00DF1A20"/>
    <w:rsid w:val="00DF27AE"/>
    <w:rsid w:val="00DF28AD"/>
    <w:rsid w:val="00DF4AE8"/>
    <w:rsid w:val="00DF4D7D"/>
    <w:rsid w:val="00DF55B1"/>
    <w:rsid w:val="00DF60E6"/>
    <w:rsid w:val="00DF62DF"/>
    <w:rsid w:val="00DF6E43"/>
    <w:rsid w:val="00DF76CB"/>
    <w:rsid w:val="00E0095B"/>
    <w:rsid w:val="00E00B33"/>
    <w:rsid w:val="00E01352"/>
    <w:rsid w:val="00E01642"/>
    <w:rsid w:val="00E020FF"/>
    <w:rsid w:val="00E026C1"/>
    <w:rsid w:val="00E04400"/>
    <w:rsid w:val="00E055B6"/>
    <w:rsid w:val="00E05F76"/>
    <w:rsid w:val="00E0667C"/>
    <w:rsid w:val="00E07D3B"/>
    <w:rsid w:val="00E107A7"/>
    <w:rsid w:val="00E11365"/>
    <w:rsid w:val="00E11E92"/>
    <w:rsid w:val="00E12A95"/>
    <w:rsid w:val="00E12AE4"/>
    <w:rsid w:val="00E12BE1"/>
    <w:rsid w:val="00E14BEE"/>
    <w:rsid w:val="00E14E66"/>
    <w:rsid w:val="00E153F9"/>
    <w:rsid w:val="00E15A65"/>
    <w:rsid w:val="00E162E9"/>
    <w:rsid w:val="00E206E6"/>
    <w:rsid w:val="00E22033"/>
    <w:rsid w:val="00E23F1A"/>
    <w:rsid w:val="00E2727D"/>
    <w:rsid w:val="00E32D93"/>
    <w:rsid w:val="00E356D0"/>
    <w:rsid w:val="00E35B4E"/>
    <w:rsid w:val="00E36444"/>
    <w:rsid w:val="00E36AEF"/>
    <w:rsid w:val="00E372EE"/>
    <w:rsid w:val="00E37F3B"/>
    <w:rsid w:val="00E4163D"/>
    <w:rsid w:val="00E43669"/>
    <w:rsid w:val="00E442DE"/>
    <w:rsid w:val="00E45A84"/>
    <w:rsid w:val="00E46217"/>
    <w:rsid w:val="00E462C6"/>
    <w:rsid w:val="00E470E0"/>
    <w:rsid w:val="00E47623"/>
    <w:rsid w:val="00E47F46"/>
    <w:rsid w:val="00E47F76"/>
    <w:rsid w:val="00E52E40"/>
    <w:rsid w:val="00E5338E"/>
    <w:rsid w:val="00E547D7"/>
    <w:rsid w:val="00E54BF9"/>
    <w:rsid w:val="00E54DBF"/>
    <w:rsid w:val="00E57E46"/>
    <w:rsid w:val="00E60BE4"/>
    <w:rsid w:val="00E61461"/>
    <w:rsid w:val="00E6178E"/>
    <w:rsid w:val="00E63328"/>
    <w:rsid w:val="00E635B0"/>
    <w:rsid w:val="00E6470A"/>
    <w:rsid w:val="00E657FB"/>
    <w:rsid w:val="00E6597E"/>
    <w:rsid w:val="00E70A1A"/>
    <w:rsid w:val="00E71F5F"/>
    <w:rsid w:val="00E72F17"/>
    <w:rsid w:val="00E7334D"/>
    <w:rsid w:val="00E7418A"/>
    <w:rsid w:val="00E7446E"/>
    <w:rsid w:val="00E74723"/>
    <w:rsid w:val="00E76435"/>
    <w:rsid w:val="00E7730C"/>
    <w:rsid w:val="00E77641"/>
    <w:rsid w:val="00E8011F"/>
    <w:rsid w:val="00E80F8D"/>
    <w:rsid w:val="00E8298C"/>
    <w:rsid w:val="00E84149"/>
    <w:rsid w:val="00E848EC"/>
    <w:rsid w:val="00E85357"/>
    <w:rsid w:val="00E85961"/>
    <w:rsid w:val="00E87363"/>
    <w:rsid w:val="00E90D77"/>
    <w:rsid w:val="00E90FEB"/>
    <w:rsid w:val="00E91654"/>
    <w:rsid w:val="00E93F13"/>
    <w:rsid w:val="00E941E2"/>
    <w:rsid w:val="00E94F9E"/>
    <w:rsid w:val="00E969E3"/>
    <w:rsid w:val="00E97AF3"/>
    <w:rsid w:val="00EA1F9E"/>
    <w:rsid w:val="00EA28EF"/>
    <w:rsid w:val="00EA2C55"/>
    <w:rsid w:val="00EA3196"/>
    <w:rsid w:val="00EA31AD"/>
    <w:rsid w:val="00EA33F5"/>
    <w:rsid w:val="00EA42D7"/>
    <w:rsid w:val="00EA4758"/>
    <w:rsid w:val="00EA6AC5"/>
    <w:rsid w:val="00EA6AD0"/>
    <w:rsid w:val="00EA6E5F"/>
    <w:rsid w:val="00EA7530"/>
    <w:rsid w:val="00EA7BC5"/>
    <w:rsid w:val="00EB11EC"/>
    <w:rsid w:val="00EB1586"/>
    <w:rsid w:val="00EB16CE"/>
    <w:rsid w:val="00EB2709"/>
    <w:rsid w:val="00EB2BFE"/>
    <w:rsid w:val="00EB2DDC"/>
    <w:rsid w:val="00EB3513"/>
    <w:rsid w:val="00EB4478"/>
    <w:rsid w:val="00EB5102"/>
    <w:rsid w:val="00EB6654"/>
    <w:rsid w:val="00EB7130"/>
    <w:rsid w:val="00EC023D"/>
    <w:rsid w:val="00EC2E69"/>
    <w:rsid w:val="00EC56F4"/>
    <w:rsid w:val="00EC5A91"/>
    <w:rsid w:val="00EC6BBA"/>
    <w:rsid w:val="00EC6C74"/>
    <w:rsid w:val="00ED129E"/>
    <w:rsid w:val="00ED3001"/>
    <w:rsid w:val="00ED4862"/>
    <w:rsid w:val="00ED58D8"/>
    <w:rsid w:val="00ED5CA1"/>
    <w:rsid w:val="00ED65AA"/>
    <w:rsid w:val="00ED67CB"/>
    <w:rsid w:val="00ED7F2E"/>
    <w:rsid w:val="00EE185E"/>
    <w:rsid w:val="00EE1B75"/>
    <w:rsid w:val="00EE2957"/>
    <w:rsid w:val="00EE4440"/>
    <w:rsid w:val="00EE5FAB"/>
    <w:rsid w:val="00EE6E49"/>
    <w:rsid w:val="00EE7F35"/>
    <w:rsid w:val="00EF0458"/>
    <w:rsid w:val="00EF0817"/>
    <w:rsid w:val="00EF08AD"/>
    <w:rsid w:val="00EF23E1"/>
    <w:rsid w:val="00EF2AB6"/>
    <w:rsid w:val="00EF2C56"/>
    <w:rsid w:val="00EF3EDD"/>
    <w:rsid w:val="00EF4E77"/>
    <w:rsid w:val="00EF52D0"/>
    <w:rsid w:val="00EF5828"/>
    <w:rsid w:val="00EF7D66"/>
    <w:rsid w:val="00F0010C"/>
    <w:rsid w:val="00F00CE5"/>
    <w:rsid w:val="00F0104A"/>
    <w:rsid w:val="00F02F69"/>
    <w:rsid w:val="00F036E0"/>
    <w:rsid w:val="00F04CAE"/>
    <w:rsid w:val="00F05C5C"/>
    <w:rsid w:val="00F05DA0"/>
    <w:rsid w:val="00F109DA"/>
    <w:rsid w:val="00F11AF1"/>
    <w:rsid w:val="00F12A79"/>
    <w:rsid w:val="00F13566"/>
    <w:rsid w:val="00F13DB7"/>
    <w:rsid w:val="00F13FB6"/>
    <w:rsid w:val="00F142C5"/>
    <w:rsid w:val="00F14A07"/>
    <w:rsid w:val="00F15003"/>
    <w:rsid w:val="00F16405"/>
    <w:rsid w:val="00F16843"/>
    <w:rsid w:val="00F1699A"/>
    <w:rsid w:val="00F16A29"/>
    <w:rsid w:val="00F17DDC"/>
    <w:rsid w:val="00F2017A"/>
    <w:rsid w:val="00F2118E"/>
    <w:rsid w:val="00F229A8"/>
    <w:rsid w:val="00F233EC"/>
    <w:rsid w:val="00F2355B"/>
    <w:rsid w:val="00F274FB"/>
    <w:rsid w:val="00F309E6"/>
    <w:rsid w:val="00F310A9"/>
    <w:rsid w:val="00F311BC"/>
    <w:rsid w:val="00F3165F"/>
    <w:rsid w:val="00F31D85"/>
    <w:rsid w:val="00F325FB"/>
    <w:rsid w:val="00F331D4"/>
    <w:rsid w:val="00F3464C"/>
    <w:rsid w:val="00F34E4D"/>
    <w:rsid w:val="00F3556C"/>
    <w:rsid w:val="00F362E8"/>
    <w:rsid w:val="00F36E0F"/>
    <w:rsid w:val="00F40637"/>
    <w:rsid w:val="00F419AF"/>
    <w:rsid w:val="00F41A80"/>
    <w:rsid w:val="00F41FB9"/>
    <w:rsid w:val="00F4236B"/>
    <w:rsid w:val="00F4341A"/>
    <w:rsid w:val="00F4347F"/>
    <w:rsid w:val="00F4407D"/>
    <w:rsid w:val="00F458BE"/>
    <w:rsid w:val="00F459C5"/>
    <w:rsid w:val="00F46307"/>
    <w:rsid w:val="00F46EAD"/>
    <w:rsid w:val="00F47A55"/>
    <w:rsid w:val="00F47DB7"/>
    <w:rsid w:val="00F504DC"/>
    <w:rsid w:val="00F516FE"/>
    <w:rsid w:val="00F522BF"/>
    <w:rsid w:val="00F53BBC"/>
    <w:rsid w:val="00F53D6F"/>
    <w:rsid w:val="00F543AD"/>
    <w:rsid w:val="00F54ACB"/>
    <w:rsid w:val="00F554D3"/>
    <w:rsid w:val="00F55B72"/>
    <w:rsid w:val="00F57359"/>
    <w:rsid w:val="00F6010A"/>
    <w:rsid w:val="00F60AA0"/>
    <w:rsid w:val="00F60F3D"/>
    <w:rsid w:val="00F63569"/>
    <w:rsid w:val="00F637D7"/>
    <w:rsid w:val="00F64B41"/>
    <w:rsid w:val="00F64D86"/>
    <w:rsid w:val="00F656EF"/>
    <w:rsid w:val="00F705A5"/>
    <w:rsid w:val="00F72267"/>
    <w:rsid w:val="00F7301B"/>
    <w:rsid w:val="00F741FA"/>
    <w:rsid w:val="00F74A82"/>
    <w:rsid w:val="00F74BF3"/>
    <w:rsid w:val="00F75626"/>
    <w:rsid w:val="00F75D5A"/>
    <w:rsid w:val="00F763F0"/>
    <w:rsid w:val="00F82162"/>
    <w:rsid w:val="00F83075"/>
    <w:rsid w:val="00F83DB2"/>
    <w:rsid w:val="00F84DBF"/>
    <w:rsid w:val="00F84E9A"/>
    <w:rsid w:val="00F86029"/>
    <w:rsid w:val="00F907CD"/>
    <w:rsid w:val="00F9081A"/>
    <w:rsid w:val="00F909B4"/>
    <w:rsid w:val="00F915A6"/>
    <w:rsid w:val="00F92C51"/>
    <w:rsid w:val="00F9308D"/>
    <w:rsid w:val="00F958F3"/>
    <w:rsid w:val="00F95C0C"/>
    <w:rsid w:val="00F95C5B"/>
    <w:rsid w:val="00F96AE6"/>
    <w:rsid w:val="00F97038"/>
    <w:rsid w:val="00FA0429"/>
    <w:rsid w:val="00FA4C12"/>
    <w:rsid w:val="00FA69F4"/>
    <w:rsid w:val="00FA6BDE"/>
    <w:rsid w:val="00FA7516"/>
    <w:rsid w:val="00FA788C"/>
    <w:rsid w:val="00FA796C"/>
    <w:rsid w:val="00FB0C41"/>
    <w:rsid w:val="00FB3DBE"/>
    <w:rsid w:val="00FB6647"/>
    <w:rsid w:val="00FB7F1F"/>
    <w:rsid w:val="00FC26A3"/>
    <w:rsid w:val="00FC3C92"/>
    <w:rsid w:val="00FC59C6"/>
    <w:rsid w:val="00FD0F9F"/>
    <w:rsid w:val="00FD1A07"/>
    <w:rsid w:val="00FD300A"/>
    <w:rsid w:val="00FD37E4"/>
    <w:rsid w:val="00FD3833"/>
    <w:rsid w:val="00FD43B2"/>
    <w:rsid w:val="00FD4E13"/>
    <w:rsid w:val="00FD5B74"/>
    <w:rsid w:val="00FD5C14"/>
    <w:rsid w:val="00FD7E87"/>
    <w:rsid w:val="00FE0967"/>
    <w:rsid w:val="00FE1529"/>
    <w:rsid w:val="00FE2017"/>
    <w:rsid w:val="00FE22FA"/>
    <w:rsid w:val="00FE25F5"/>
    <w:rsid w:val="00FE2754"/>
    <w:rsid w:val="00FE27B8"/>
    <w:rsid w:val="00FE2957"/>
    <w:rsid w:val="00FE42B2"/>
    <w:rsid w:val="00FE5294"/>
    <w:rsid w:val="00FE7BF1"/>
    <w:rsid w:val="00FF0E98"/>
    <w:rsid w:val="00FF2507"/>
    <w:rsid w:val="00FF3DEB"/>
    <w:rsid w:val="00FF3FE6"/>
    <w:rsid w:val="00FF48F3"/>
    <w:rsid w:val="00FF5823"/>
    <w:rsid w:val="00FF6A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4:docId w14:val="33ACE6E6"/>
  <w15:docId w15:val="{66CC900E-139A-D44A-8229-9C316A8B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292"/>
  </w:style>
  <w:style w:type="paragraph" w:styleId="Heading1">
    <w:name w:val="heading 1"/>
    <w:basedOn w:val="Normal"/>
    <w:next w:val="Normal"/>
    <w:link w:val="Heading1Char"/>
    <w:uiPriority w:val="9"/>
    <w:qFormat/>
    <w:rsid w:val="00993A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5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DC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64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4FBE"/>
  </w:style>
  <w:style w:type="paragraph" w:styleId="Footer">
    <w:name w:val="footer"/>
    <w:basedOn w:val="Normal"/>
    <w:link w:val="FooterChar"/>
    <w:uiPriority w:val="99"/>
    <w:unhideWhenUsed/>
    <w:rsid w:val="00D64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FBE"/>
  </w:style>
  <w:style w:type="character" w:customStyle="1" w:styleId="Heading1Char">
    <w:name w:val="Heading 1 Char"/>
    <w:basedOn w:val="DefaultParagraphFont"/>
    <w:link w:val="Heading1"/>
    <w:uiPriority w:val="9"/>
    <w:rsid w:val="00993A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Subtitle"/>
    <w:link w:val="TitleChar"/>
    <w:qFormat/>
    <w:rsid w:val="00440F32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440F32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440F32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440F32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440F32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unhideWhenUsed/>
    <w:rsid w:val="00440F3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40F32"/>
  </w:style>
  <w:style w:type="paragraph" w:styleId="BalloonText">
    <w:name w:val="Balloon Text"/>
    <w:basedOn w:val="Normal"/>
    <w:link w:val="BalloonTextChar"/>
    <w:uiPriority w:val="99"/>
    <w:semiHidden/>
    <w:unhideWhenUsed/>
    <w:rsid w:val="00440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F3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0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F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98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98C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5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642F76"/>
    <w:rPr>
      <w:color w:val="808080"/>
    </w:rPr>
  </w:style>
  <w:style w:type="paragraph" w:styleId="NoSpacing">
    <w:name w:val="No Spacing"/>
    <w:uiPriority w:val="1"/>
    <w:qFormat/>
    <w:rsid w:val="00621497"/>
    <w:pPr>
      <w:spacing w:after="0" w:line="240" w:lineRule="auto"/>
    </w:pPr>
  </w:style>
  <w:style w:type="paragraph" w:customStyle="1" w:styleId="Default">
    <w:name w:val="Default"/>
    <w:rsid w:val="006B1119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D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1D85"/>
    <w:rPr>
      <w:rFonts w:ascii="Courier New" w:eastAsia="Times New Roman" w:hAnsi="Courier New" w:cs="Courier New"/>
      <w:sz w:val="20"/>
      <w:szCs w:val="20"/>
    </w:rPr>
  </w:style>
  <w:style w:type="character" w:customStyle="1" w:styleId="ExpBodyCopy">
    <w:name w:val="Exp Body Copy"/>
    <w:basedOn w:val="DefaultParagraphFont"/>
    <w:rsid w:val="00326F7C"/>
    <w:rPr>
      <w:rFonts w:ascii="Helvetica" w:hAnsi="Helvetica"/>
      <w:noProof w:val="0"/>
      <w:sz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2C66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8D6E6C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8D6E6C"/>
    <w:rPr>
      <w:rFonts w:ascii="Courier New" w:eastAsia="Times New Roman" w:hAnsi="Courier New" w:cs="Courier New"/>
      <w:sz w:val="16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724B"/>
    <w:rPr>
      <w:color w:val="0000FF"/>
      <w:u w:val="single"/>
    </w:rPr>
  </w:style>
  <w:style w:type="table" w:customStyle="1" w:styleId="TableGrid4">
    <w:name w:val="Table Grid4"/>
    <w:basedOn w:val="TableNormal"/>
    <w:next w:val="TableGrid"/>
    <w:uiPriority w:val="59"/>
    <w:rsid w:val="006C0777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535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C68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8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8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8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8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TC%20Fall%202012\ITC%20Template%202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B2052-A1F8-40EC-90B4-D34E2BF1014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ITC%20Template%202.dotx</Template>
  <TotalTime>0</TotalTime>
  <Pages>5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ayeshainam91@outlook.com</cp:lastModifiedBy>
  <cp:revision>2</cp:revision>
  <dcterms:created xsi:type="dcterms:W3CDTF">2021-11-24T03:48:00Z</dcterms:created>
  <dcterms:modified xsi:type="dcterms:W3CDTF">2021-11-24T03:48:00Z</dcterms:modified>
</cp:coreProperties>
</file>